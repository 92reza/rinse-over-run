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87" w:rsidRPr="00F96923" w:rsidRDefault="00D96C87" w:rsidP="00F96923">
      <w:pPr>
        <w:pStyle w:val="Normal1"/>
        <w:numPr>
          <w:ilvl w:val="0"/>
          <w:numId w:val="40"/>
        </w:numPr>
        <w:contextualSpacing/>
        <w:rPr>
          <w:rFonts w:ascii="Henderson BCG Sans" w:hAnsi="Henderson BCG Sans" w:cs="Henderson BCG Sans"/>
          <w:b/>
          <w:sz w:val="28"/>
        </w:rPr>
      </w:pPr>
      <w:r w:rsidRPr="00F96923">
        <w:rPr>
          <w:rFonts w:ascii="Henderson BCG Sans" w:hAnsi="Henderson BCG Sans" w:cs="Henderson BCG Sans"/>
          <w:b/>
          <w:sz w:val="28"/>
        </w:rPr>
        <w:t xml:space="preserve"> </w:t>
      </w:r>
      <w:r w:rsidRPr="00F96923">
        <w:rPr>
          <w:rFonts w:ascii="Henderson BCG Sans" w:hAnsi="Henderson BCG Sans" w:cs="Henderson BCG Sans"/>
          <w:b/>
          <w:sz w:val="28"/>
        </w:rPr>
        <w:t>Who are you (mini-bio) and what do you do professionally?</w:t>
      </w:r>
      <w:r w:rsidRPr="00F96923">
        <w:rPr>
          <w:rFonts w:ascii="Henderson BCG Sans" w:hAnsi="Henderson BCG Sans" w:cs="Henderson BCG Sans"/>
          <w:b/>
        </w:rPr>
        <w:br/>
      </w:r>
    </w:p>
    <w:p w:rsidR="00D96C87" w:rsidRPr="00F96923" w:rsidRDefault="00D96C87" w:rsidP="00F96923">
      <w:pPr>
        <w:shd w:val="clear" w:color="auto" w:fill="FFFFFF"/>
        <w:spacing w:before="100" w:beforeAutospacing="1" w:after="100" w:afterAutospacing="1"/>
        <w:ind w:left="360"/>
        <w:rPr>
          <w:rFonts w:ascii="Henderson BCG Sans" w:hAnsi="Henderson BCG Sans" w:cs="Henderson BCG Sans"/>
          <w:color w:val="222222"/>
          <w:szCs w:val="22"/>
          <w:lang w:val="en-US" w:eastAsia="it-IT"/>
        </w:rPr>
      </w:pPr>
      <w:r w:rsidRPr="00F96923">
        <w:rPr>
          <w:rFonts w:ascii="Henderson BCG Sans" w:hAnsi="Henderson BCG Sans" w:cs="Henderson BCG Sans"/>
          <w:color w:val="222222"/>
          <w:szCs w:val="22"/>
          <w:lang w:val="en" w:eastAsia="it-IT"/>
        </w:rPr>
        <w:t xml:space="preserve">Riccardo is a Data Scientist at BCG gamma. </w:t>
      </w:r>
      <w:proofErr w:type="spellStart"/>
      <w:r w:rsidR="00954FAF" w:rsidRPr="00F96923">
        <w:rPr>
          <w:rFonts w:ascii="Henderson BCG Sans" w:hAnsi="Henderson BCG Sans" w:cs="Henderson BCG Sans"/>
          <w:color w:val="222222"/>
          <w:szCs w:val="22"/>
          <w:lang w:val="en" w:eastAsia="it-IT"/>
        </w:rPr>
        <w:t>H</w:t>
      </w:r>
      <w:r w:rsidR="00954FAF" w:rsidRPr="00F96923">
        <w:rPr>
          <w:rFonts w:ascii="Henderson BCG Sans" w:hAnsi="Henderson BCG Sans" w:cs="Henderson BCG Sans"/>
          <w:color w:val="222222"/>
          <w:szCs w:val="22"/>
          <w:lang w:val="en-US" w:eastAsia="it-IT"/>
        </w:rPr>
        <w:t>e</w:t>
      </w:r>
      <w:proofErr w:type="spellEnd"/>
      <w:r w:rsidR="00954FAF">
        <w:rPr>
          <w:rFonts w:ascii="Henderson BCG Sans" w:hAnsi="Henderson BCG Sans" w:cs="Henderson BCG Sans"/>
          <w:color w:val="222222"/>
          <w:szCs w:val="22"/>
          <w:lang w:val="en-US" w:eastAsia="it-IT"/>
        </w:rPr>
        <w:t xml:space="preserve"> </w:t>
      </w:r>
      <w:r w:rsidRPr="00F96923">
        <w:rPr>
          <w:rFonts w:ascii="Henderson BCG Sans" w:hAnsi="Henderson BCG Sans" w:cs="Henderson BCG Sans"/>
          <w:color w:val="222222"/>
          <w:szCs w:val="22"/>
          <w:lang w:val="en-US" w:eastAsia="it-IT"/>
        </w:rPr>
        <w:t xml:space="preserve">focuses on building machine learning models at scale for data driven </w:t>
      </w:r>
      <w:proofErr w:type="gramStart"/>
      <w:r w:rsidRPr="00F96923">
        <w:rPr>
          <w:rFonts w:ascii="Henderson BCG Sans" w:hAnsi="Henderson BCG Sans" w:cs="Henderson BCG Sans"/>
          <w:color w:val="222222"/>
          <w:szCs w:val="22"/>
          <w:lang w:val="en-US" w:eastAsia="it-IT"/>
        </w:rPr>
        <w:t>decision making</w:t>
      </w:r>
      <w:proofErr w:type="gramEnd"/>
      <w:r w:rsidRPr="00F96923">
        <w:rPr>
          <w:rFonts w:ascii="Henderson BCG Sans" w:hAnsi="Henderson BCG Sans" w:cs="Henderson BCG Sans"/>
          <w:color w:val="222222"/>
          <w:szCs w:val="22"/>
          <w:lang w:val="en-US" w:eastAsia="it-IT"/>
        </w:rPr>
        <w:t>.</w:t>
      </w:r>
    </w:p>
    <w:p w:rsidR="00D96C87" w:rsidRPr="00D96C87" w:rsidRDefault="00D96C87" w:rsidP="00F96923">
      <w:pPr>
        <w:shd w:val="clear" w:color="auto" w:fill="FFFFFF"/>
        <w:spacing w:before="100" w:beforeAutospacing="1" w:after="100" w:afterAutospacing="1"/>
        <w:ind w:left="360"/>
        <w:rPr>
          <w:rFonts w:ascii="Henderson BCG Sans" w:hAnsi="Henderson BCG Sans" w:cs="Henderson BCG Sans"/>
          <w:color w:val="222222"/>
          <w:szCs w:val="22"/>
          <w:lang w:val="en-US" w:eastAsia="it-IT"/>
        </w:rPr>
      </w:pPr>
      <w:r w:rsidRPr="00D96C87">
        <w:rPr>
          <w:rFonts w:ascii="Henderson BCG Sans" w:hAnsi="Henderson BCG Sans" w:cs="Henderson BCG Sans"/>
          <w:color w:val="222222"/>
          <w:szCs w:val="22"/>
          <w:lang w:val="en" w:eastAsia="it-IT"/>
        </w:rPr>
        <w:t xml:space="preserve">Riccardo has experience with </w:t>
      </w:r>
      <w:proofErr w:type="gramStart"/>
      <w:r w:rsidRPr="00D96C87">
        <w:rPr>
          <w:rFonts w:ascii="Henderson BCG Sans" w:hAnsi="Henderson BCG Sans" w:cs="Henderson BCG Sans"/>
          <w:color w:val="222222"/>
          <w:szCs w:val="22"/>
          <w:lang w:val="en" w:eastAsia="it-IT"/>
        </w:rPr>
        <w:t>Agile</w:t>
      </w:r>
      <w:proofErr w:type="gramEnd"/>
      <w:r w:rsidRPr="00D96C87">
        <w:rPr>
          <w:rFonts w:ascii="Henderson BCG Sans" w:hAnsi="Henderson BCG Sans" w:cs="Henderson BCG Sans"/>
          <w:color w:val="222222"/>
          <w:szCs w:val="22"/>
          <w:lang w:val="en" w:eastAsia="it-IT"/>
        </w:rPr>
        <w:t xml:space="preserve"> development and he is a certified scrum master.</w:t>
      </w:r>
    </w:p>
    <w:p w:rsidR="00D96C87" w:rsidRPr="00F96923" w:rsidRDefault="00D96C87" w:rsidP="00F96923">
      <w:pPr>
        <w:shd w:val="clear" w:color="auto" w:fill="FFFFFF"/>
        <w:spacing w:before="100" w:beforeAutospacing="1" w:after="100" w:afterAutospacing="1"/>
        <w:ind w:left="360"/>
        <w:rPr>
          <w:rFonts w:ascii="Henderson BCG Sans" w:hAnsi="Henderson BCG Sans" w:cs="Henderson BCG Sans"/>
          <w:color w:val="222222"/>
          <w:szCs w:val="22"/>
          <w:lang w:val="en-US" w:eastAsia="it-IT"/>
        </w:rPr>
      </w:pPr>
      <w:r w:rsidRPr="00D96C87">
        <w:rPr>
          <w:rFonts w:ascii="Henderson BCG Sans" w:hAnsi="Henderson BCG Sans" w:cs="Henderson BCG Sans"/>
          <w:color w:val="222222"/>
          <w:szCs w:val="22"/>
          <w:lang w:val="en" w:eastAsia="it-IT"/>
        </w:rPr>
        <w:t>Before BCG Riccardo worked as data scientist for an energy company with focus on</w:t>
      </w:r>
      <w:r w:rsidRPr="00D96C87">
        <w:rPr>
          <w:rFonts w:ascii="Henderson BCG Sans" w:hAnsi="Henderson BCG Sans" w:cs="Henderson BCG Sans"/>
          <w:color w:val="222222"/>
          <w:szCs w:val="22"/>
          <w:lang w:val="en-US" w:eastAsia="it-IT"/>
        </w:rPr>
        <w:t> energy price predictions. He worked also for an IT consulting Firm building data driven applications for finance, retail and aerospace industries.</w:t>
      </w:r>
    </w:p>
    <w:p w:rsidR="00D96C87" w:rsidRPr="00F96923" w:rsidRDefault="00D96C87" w:rsidP="00D96C87">
      <w:pPr>
        <w:pStyle w:val="ListParagraph"/>
        <w:numPr>
          <w:ilvl w:val="0"/>
          <w:numId w:val="35"/>
        </w:numPr>
        <w:shd w:val="clear" w:color="auto" w:fill="FFFFFF"/>
        <w:spacing w:before="100" w:beforeAutospacing="1" w:after="100" w:afterAutospacing="1"/>
        <w:rPr>
          <w:rFonts w:ascii="Henderson BCG Sans" w:hAnsi="Henderson BCG Sans" w:cs="Henderson BCG Sans"/>
          <w:b/>
          <w:sz w:val="28"/>
          <w:lang w:val="en-US"/>
        </w:rPr>
      </w:pPr>
      <w:proofErr w:type="gramStart"/>
      <w:r w:rsidRPr="00F96923">
        <w:rPr>
          <w:rFonts w:ascii="Henderson BCG Sans" w:hAnsi="Henderson BCG Sans" w:cs="Henderson BCG Sans"/>
          <w:b/>
          <w:sz w:val="28"/>
          <w:lang w:val="en-US"/>
        </w:rPr>
        <w:t>High level</w:t>
      </w:r>
      <w:proofErr w:type="gramEnd"/>
      <w:r w:rsidRPr="00F96923">
        <w:rPr>
          <w:rFonts w:ascii="Henderson BCG Sans" w:hAnsi="Henderson BCG Sans" w:cs="Henderson BCG Sans"/>
          <w:b/>
          <w:sz w:val="28"/>
          <w:lang w:val="en-US"/>
        </w:rPr>
        <w:t xml:space="preserve"> summary of your approach: what did you do and why?</w:t>
      </w:r>
    </w:p>
    <w:p w:rsidR="00D96C87" w:rsidRPr="00F96923" w:rsidRDefault="00D96C87" w:rsidP="00F96923">
      <w:pPr>
        <w:shd w:val="clear" w:color="auto" w:fill="FFFFFF"/>
        <w:spacing w:before="100" w:beforeAutospacing="1" w:after="100" w:afterAutospacing="1"/>
        <w:ind w:left="360"/>
        <w:rPr>
          <w:rFonts w:ascii="Henderson BCG Sans" w:hAnsi="Henderson BCG Sans" w:cs="Henderson BCG Sans"/>
          <w:lang w:val="en-US"/>
        </w:rPr>
      </w:pPr>
      <w:r w:rsidRPr="00F96923">
        <w:rPr>
          <w:rFonts w:ascii="Henderson BCG Sans" w:hAnsi="Henderson BCG Sans" w:cs="Henderson BCG Sans"/>
          <w:lang w:val="en-US"/>
        </w:rPr>
        <w:t xml:space="preserve">I have trained a two-layer stacked model of </w:t>
      </w:r>
      <w:proofErr w:type="spellStart"/>
      <w:r w:rsidRPr="00F96923">
        <w:rPr>
          <w:rFonts w:ascii="Henderson BCG Sans" w:hAnsi="Henderson BCG Sans" w:cs="Henderson BCG Sans"/>
          <w:lang w:val="en-US"/>
        </w:rPr>
        <w:t>ligthGBM</w:t>
      </w:r>
      <w:proofErr w:type="spellEnd"/>
      <w:r w:rsidRPr="00F96923">
        <w:rPr>
          <w:rFonts w:ascii="Henderson BCG Sans" w:hAnsi="Henderson BCG Sans" w:cs="Henderson BCG Sans"/>
          <w:lang w:val="en-US"/>
        </w:rPr>
        <w:t xml:space="preserve">.  The model </w:t>
      </w:r>
      <w:proofErr w:type="gramStart"/>
      <w:r w:rsidRPr="00F96923">
        <w:rPr>
          <w:rFonts w:ascii="Henderson BCG Sans" w:hAnsi="Henderson BCG Sans" w:cs="Henderson BCG Sans"/>
          <w:lang w:val="en-US"/>
        </w:rPr>
        <w:t xml:space="preserve">has been trained on the maximum </w:t>
      </w:r>
      <w:r w:rsidR="000366E4">
        <w:rPr>
          <w:rFonts w:ascii="Henderson BCG Sans" w:hAnsi="Henderson BCG Sans" w:cs="Henderson BCG Sans"/>
          <w:lang w:val="en-US"/>
        </w:rPr>
        <w:t>available granularity (i.e. time series level)</w:t>
      </w:r>
      <w:r w:rsidRPr="00F96923">
        <w:rPr>
          <w:rFonts w:ascii="Henderson BCG Sans" w:hAnsi="Henderson BCG Sans" w:cs="Henderson BCG Sans"/>
          <w:lang w:val="en-US"/>
        </w:rPr>
        <w:t xml:space="preserve"> and then aggregated with a weighted median to obtain predictions with process granularity</w:t>
      </w:r>
      <w:proofErr w:type="gramEnd"/>
      <w:r w:rsidRPr="00F96923">
        <w:rPr>
          <w:rFonts w:ascii="Henderson BCG Sans" w:hAnsi="Henderson BCG Sans" w:cs="Henderson BCG Sans"/>
          <w:lang w:val="en-US"/>
        </w:rPr>
        <w:t xml:space="preserve">. </w:t>
      </w:r>
    </w:p>
    <w:p w:rsidR="00D96C87" w:rsidRPr="00F96923" w:rsidRDefault="00D96C87" w:rsidP="00D96C87">
      <w:pPr>
        <w:shd w:val="clear" w:color="auto" w:fill="FFFFFF"/>
        <w:spacing w:before="100" w:beforeAutospacing="1" w:after="100" w:afterAutospacing="1"/>
        <w:rPr>
          <w:rFonts w:ascii="Henderson BCG Sans" w:hAnsi="Henderson BCG Sans" w:cs="Henderson BCG Sans"/>
          <w:b/>
          <w:lang w:val="en-US"/>
        </w:rPr>
      </w:pPr>
    </w:p>
    <w:p w:rsidR="00D96C87" w:rsidRPr="00F96923" w:rsidRDefault="00D96C87" w:rsidP="00D96C87">
      <w:pPr>
        <w:pStyle w:val="Normal1"/>
        <w:numPr>
          <w:ilvl w:val="0"/>
          <w:numId w:val="35"/>
        </w:numPr>
        <w:contextualSpacing/>
        <w:rPr>
          <w:rFonts w:ascii="Henderson BCG Sans" w:hAnsi="Henderson BCG Sans" w:cs="Henderson BCG Sans"/>
          <w:b/>
          <w:sz w:val="28"/>
        </w:rPr>
      </w:pPr>
      <w:r w:rsidRPr="00F96923">
        <w:rPr>
          <w:rFonts w:ascii="Henderson BCG Sans" w:hAnsi="Henderson BCG Sans" w:cs="Henderson BCG Sans"/>
          <w:b/>
          <w:sz w:val="28"/>
        </w:rPr>
        <w:t xml:space="preserve">Copy and paste the </w:t>
      </w:r>
      <w:proofErr w:type="gramStart"/>
      <w:r w:rsidRPr="00F96923">
        <w:rPr>
          <w:rFonts w:ascii="Henderson BCG Sans" w:hAnsi="Henderson BCG Sans" w:cs="Henderson BCG Sans"/>
          <w:b/>
          <w:sz w:val="28"/>
        </w:rPr>
        <w:t>3</w:t>
      </w:r>
      <w:proofErr w:type="gramEnd"/>
      <w:r w:rsidRPr="00F96923">
        <w:rPr>
          <w:rFonts w:ascii="Henderson BCG Sans" w:hAnsi="Henderson BCG Sans" w:cs="Henderson BCG Sans"/>
          <w:b/>
          <w:sz w:val="28"/>
        </w:rPr>
        <w:t xml:space="preserve"> most impactful parts of your code and explain what each does and how it helped your model.</w:t>
      </w:r>
    </w:p>
    <w:p w:rsidR="00D96C87" w:rsidRPr="00F96923" w:rsidRDefault="00D96C87" w:rsidP="00D96C87">
      <w:pPr>
        <w:pStyle w:val="Normal1"/>
        <w:ind w:left="720"/>
        <w:contextualSpacing/>
        <w:rPr>
          <w:rFonts w:ascii="Henderson BCG Sans" w:hAnsi="Henderson BCG Sans" w:cs="Henderson BCG Sans"/>
          <w:b/>
        </w:rPr>
      </w:pPr>
    </w:p>
    <w:p w:rsidR="00D96C87" w:rsidRPr="00F96923" w:rsidRDefault="00D96C87" w:rsidP="00D96C87">
      <w:pPr>
        <w:pStyle w:val="Normal1"/>
        <w:numPr>
          <w:ilvl w:val="1"/>
          <w:numId w:val="35"/>
        </w:numPr>
        <w:contextualSpacing/>
        <w:rPr>
          <w:rFonts w:ascii="Henderson BCG Sans" w:hAnsi="Henderson BCG Sans" w:cs="Henderson BCG Sans"/>
          <w:b/>
        </w:rPr>
      </w:pPr>
      <w:r w:rsidRPr="00F96923">
        <w:rPr>
          <w:rFonts w:ascii="Henderson BCG Sans" w:hAnsi="Henderson BCG Sans" w:cs="Henderson BCG Sans"/>
          <w:b/>
        </w:rPr>
        <w:t>generation of the aggregated validation set</w:t>
      </w:r>
    </w:p>
    <w:p w:rsidR="00D96C87" w:rsidRPr="00F96923" w:rsidRDefault="00D96C87" w:rsidP="00D96C87">
      <w:pPr>
        <w:pStyle w:val="Normal1"/>
        <w:contextualSpacing/>
        <w:rPr>
          <w:rFonts w:ascii="Henderson BCG Sans" w:hAnsi="Henderson BCG Sans" w:cs="Henderson BCG Sans"/>
          <w:b/>
        </w:rPr>
      </w:pPr>
    </w:p>
    <w:p w:rsidR="00D96C87" w:rsidRPr="00F96923" w:rsidRDefault="0014313F" w:rsidP="00D96C87">
      <w:pPr>
        <w:pStyle w:val="Normal1"/>
        <w:ind w:left="360"/>
        <w:contextualSpacing/>
        <w:rPr>
          <w:rFonts w:ascii="Henderson BCG Sans" w:hAnsi="Henderson BCG Sans" w:cs="Henderson BCG Sans"/>
        </w:rPr>
      </w:pPr>
      <w:r w:rsidRPr="00F96923">
        <w:rPr>
          <w:rFonts w:ascii="Henderson BCG Sans" w:hAnsi="Henderson BCG Sans" w:cs="Henderson BCG Sans"/>
        </w:rPr>
        <w:t xml:space="preserve">Different folds </w:t>
      </w:r>
      <w:proofErr w:type="gramStart"/>
      <w:r w:rsidRPr="00F96923">
        <w:rPr>
          <w:rFonts w:ascii="Henderson BCG Sans" w:hAnsi="Henderson BCG Sans" w:cs="Henderson BCG Sans"/>
        </w:rPr>
        <w:t>are subsampled</w:t>
      </w:r>
      <w:proofErr w:type="gramEnd"/>
      <w:r w:rsidR="00D96C87" w:rsidRPr="00F96923">
        <w:rPr>
          <w:rFonts w:ascii="Henderson BCG Sans" w:hAnsi="Henderson BCG Sans" w:cs="Henderson BCG Sans"/>
        </w:rPr>
        <w:t xml:space="preserve"> </w:t>
      </w:r>
      <w:r w:rsidRPr="00F96923">
        <w:rPr>
          <w:rFonts w:ascii="Henderson BCG Sans" w:hAnsi="Henderson BCG Sans" w:cs="Henderson BCG Sans"/>
        </w:rPr>
        <w:t xml:space="preserve">by phase </w:t>
      </w:r>
      <w:r w:rsidR="00D96C87" w:rsidRPr="00F96923">
        <w:rPr>
          <w:rFonts w:ascii="Henderson BCG Sans" w:hAnsi="Henderson BCG Sans" w:cs="Henderson BCG Sans"/>
        </w:rPr>
        <w:t xml:space="preserve">in order to obtain a similar distribution of the </w:t>
      </w:r>
      <w:proofErr w:type="spellStart"/>
      <w:r w:rsidR="00D96C87" w:rsidRPr="00F96923">
        <w:rPr>
          <w:rFonts w:ascii="Henderson BCG Sans" w:hAnsi="Henderson BCG Sans" w:cs="Henderson BCG Sans"/>
        </w:rPr>
        <w:t>testset</w:t>
      </w:r>
      <w:proofErr w:type="spellEnd"/>
      <w:r w:rsidR="00D96C87" w:rsidRPr="00F96923">
        <w:rPr>
          <w:rFonts w:ascii="Henderson BCG Sans" w:hAnsi="Henderson BCG Sans" w:cs="Henderson BCG Sans"/>
        </w:rPr>
        <w:t xml:space="preserve"> and thus a reliable validation set</w:t>
      </w:r>
      <w:r w:rsidRPr="00F96923">
        <w:rPr>
          <w:rFonts w:ascii="Henderson BCG Sans" w:hAnsi="Henderson BCG Sans" w:cs="Henderson BCG Sans"/>
        </w:rPr>
        <w:t>.</w:t>
      </w:r>
    </w:p>
    <w:p w:rsidR="00D96C87" w:rsidRPr="00F96923" w:rsidRDefault="00D96C87" w:rsidP="00D96C87">
      <w:pPr>
        <w:pStyle w:val="Normal1"/>
        <w:ind w:left="360"/>
        <w:contextualSpacing/>
        <w:rPr>
          <w:rFonts w:ascii="Henderson BCG Sans" w:hAnsi="Henderson BCG Sans" w:cs="Henderson BCG Sans"/>
        </w:rPr>
      </w:pPr>
    </w:p>
    <w:p w:rsidR="00D96C87" w:rsidRPr="00D96C87" w:rsidRDefault="00D96C87" w:rsidP="00D96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nderson BCG Sans" w:hAnsi="Henderson BCG Sans" w:cs="Henderson BCG Sans"/>
          <w:color w:val="000000"/>
          <w:sz w:val="16"/>
          <w:szCs w:val="20"/>
          <w:lang w:val="en-US" w:eastAsia="it-IT"/>
        </w:rPr>
      </w:pPr>
      <w:proofErr w:type="spellStart"/>
      <w:proofErr w:type="gramStart"/>
      <w:r w:rsidRPr="00D96C87">
        <w:rPr>
          <w:rFonts w:ascii="Henderson BCG Sans" w:hAnsi="Henderson BCG Sans" w:cs="Henderson BCG Sans"/>
          <w:b/>
          <w:bCs/>
          <w:color w:val="000080"/>
          <w:sz w:val="16"/>
          <w:szCs w:val="20"/>
          <w:lang w:val="en-US" w:eastAsia="it-IT"/>
        </w:rPr>
        <w:t>def</w:t>
      </w:r>
      <w:proofErr w:type="spellEnd"/>
      <w:r w:rsidRPr="00D96C87">
        <w:rPr>
          <w:rFonts w:ascii="Henderson BCG Sans" w:hAnsi="Henderson BCG Sans" w:cs="Henderson BCG Sans"/>
          <w:b/>
          <w:bCs/>
          <w:color w:val="000080"/>
          <w:sz w:val="16"/>
          <w:szCs w:val="20"/>
          <w:lang w:val="en-US" w:eastAsia="it-IT"/>
        </w:rPr>
        <w:t xml:space="preserve"> </w:t>
      </w:r>
      <w:proofErr w:type="spellStart"/>
      <w:r w:rsidRPr="00D96C87">
        <w:rPr>
          <w:rFonts w:ascii="Henderson BCG Sans" w:hAnsi="Henderson BCG Sans" w:cs="Henderson BCG Sans"/>
          <w:color w:val="000000"/>
          <w:sz w:val="16"/>
          <w:szCs w:val="20"/>
          <w:lang w:val="en-US" w:eastAsia="it-IT"/>
        </w:rPr>
        <w:t>generate_train_cuts</w:t>
      </w:r>
      <w:proofErr w:type="spellEnd"/>
      <w:r w:rsidRPr="00D96C87">
        <w:rPr>
          <w:rFonts w:ascii="Henderson BCG Sans" w:hAnsi="Henderson BCG Sans" w:cs="Henderson BCG Sans"/>
          <w:color w:val="000000"/>
          <w:sz w:val="16"/>
          <w:szCs w:val="20"/>
          <w:lang w:val="en-US" w:eastAsia="it-IT"/>
        </w:rPr>
        <w:t>(data, mode=</w:t>
      </w:r>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r>
      <w:r w:rsidRPr="00D96C87">
        <w:rPr>
          <w:rFonts w:asciiTheme="minorHAnsi" w:hAnsiTheme="minorHAnsi" w:cstheme="minorHAnsi"/>
          <w:color w:val="000000"/>
          <w:sz w:val="16"/>
          <w:szCs w:val="20"/>
          <w:lang w:val="en-US" w:eastAsia="it-IT"/>
        </w:rPr>
        <w:t xml:space="preserve">    eliminations = {</w:t>
      </w:r>
      <w:r w:rsidRPr="00D96C87">
        <w:rPr>
          <w:rFonts w:asciiTheme="minorHAnsi" w:hAnsiTheme="minorHAnsi" w:cstheme="minorHAnsi"/>
          <w:b/>
          <w:bCs/>
          <w:color w:val="008080"/>
          <w:sz w:val="16"/>
          <w:szCs w:val="20"/>
          <w:lang w:val="en-US" w:eastAsia="it-IT"/>
        </w:rPr>
        <w:t>'el1'</w:t>
      </w:r>
      <w:r w:rsidRPr="00D96C87">
        <w:rPr>
          <w:rFonts w:asciiTheme="minorHAnsi" w:hAnsiTheme="minorHAnsi" w:cstheme="minorHAnsi"/>
          <w:color w:val="000000"/>
          <w:sz w:val="16"/>
          <w:szCs w:val="20"/>
          <w:lang w:val="en-US" w:eastAsia="it-IT"/>
        </w:rPr>
        <w:t>: [</w:t>
      </w:r>
      <w:r w:rsidRPr="00D96C87">
        <w:rPr>
          <w:rFonts w:asciiTheme="minorHAnsi" w:hAnsiTheme="minorHAnsi" w:cstheme="minorHAnsi"/>
          <w:b/>
          <w:bCs/>
          <w:color w:val="008080"/>
          <w:sz w:val="16"/>
          <w:szCs w:val="20"/>
          <w:lang w:val="en-US" w:eastAsia="it-IT"/>
        </w:rPr>
        <w:t>'</w:t>
      </w:r>
      <w:proofErr w:type="spellStart"/>
      <w:r w:rsidRPr="00D96C87">
        <w:rPr>
          <w:rFonts w:asciiTheme="minorHAnsi" w:hAnsiTheme="minorHAnsi" w:cstheme="minorHAnsi"/>
          <w:b/>
          <w:bCs/>
          <w:color w:val="008080"/>
          <w:sz w:val="16"/>
          <w:szCs w:val="20"/>
          <w:lang w:val="en-US" w:eastAsia="it-IT"/>
        </w:rPr>
        <w:t>final_rinse</w:t>
      </w:r>
      <w:proofErr w:type="spellEnd"/>
      <w:r w:rsidRPr="00D96C87">
        <w:rPr>
          <w:rFonts w:asciiTheme="minorHAnsi" w:hAnsiTheme="minorHAnsi" w:cstheme="minorHAnsi"/>
          <w:b/>
          <w:bCs/>
          <w:color w:val="008080"/>
          <w:sz w:val="16"/>
          <w:szCs w:val="20"/>
          <w:lang w:val="en-US" w:eastAsia="it-IT"/>
        </w:rPr>
        <w:t>'</w:t>
      </w:r>
      <w:r w:rsidRPr="00D96C87">
        <w:rPr>
          <w:rFonts w:asciiTheme="minorHAnsi" w:hAnsiTheme="minorHAnsi" w:cstheme="minorHAnsi"/>
          <w:color w:val="000000"/>
          <w:sz w:val="16"/>
          <w:szCs w:val="20"/>
          <w:lang w:val="en-US" w:eastAsia="it-IT"/>
        </w:rPr>
        <w:t>],</w:t>
      </w:r>
      <w:r w:rsidRPr="00D96C87">
        <w:rPr>
          <w:rFonts w:asciiTheme="minorHAnsi" w:hAnsiTheme="minorHAnsi" w:cstheme="minorHAnsi"/>
          <w:color w:val="000000"/>
          <w:sz w:val="16"/>
          <w:szCs w:val="20"/>
          <w:lang w:val="en-US" w:eastAsia="it-IT"/>
        </w:rPr>
        <w:br/>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'el2'</w:t>
      </w:r>
      <w:r w:rsidRPr="00D96C87">
        <w:rPr>
          <w:rFonts w:ascii="Henderson BCG Sans" w:hAnsi="Henderson BCG Sans" w:cs="Henderson BCG Sans"/>
          <w:color w:val="000000"/>
          <w:sz w:val="16"/>
          <w:szCs w:val="20"/>
          <w:lang w:val="en-US" w:eastAsia="it-IT"/>
        </w:rPr>
        <w:t>: [</w:t>
      </w:r>
      <w:r w:rsidRPr="00D96C87">
        <w:rPr>
          <w:rFonts w:ascii="Henderson BCG Sans" w:hAnsi="Henderson BCG Sans" w:cs="Henderson BCG Sans"/>
          <w:b/>
          <w:bCs/>
          <w:color w:val="008080"/>
          <w:sz w:val="16"/>
          <w:szCs w:val="20"/>
          <w:lang w:val="en-US" w:eastAsia="it-IT"/>
        </w:rPr>
        <w:t>'acid'</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final_rinse</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8080"/>
          <w:sz w:val="16"/>
          <w:szCs w:val="20"/>
          <w:lang w:val="en-US" w:eastAsia="it-IT"/>
        </w:rPr>
        <w:t>'el3'</w:t>
      </w:r>
      <w:r w:rsidRPr="00D96C87">
        <w:rPr>
          <w:rFonts w:ascii="Henderson BCG Sans" w:hAnsi="Henderson BCG Sans" w:cs="Henderson BCG Sans"/>
          <w:color w:val="000000"/>
          <w:sz w:val="16"/>
          <w:szCs w:val="20"/>
          <w:lang w:val="en-US" w:eastAsia="it-IT"/>
        </w:rPr>
        <w:t>: [</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intermediate_rinse</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'acid'</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final_rinse</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8080"/>
          <w:sz w:val="16"/>
          <w:szCs w:val="20"/>
          <w:lang w:val="en-US" w:eastAsia="it-IT"/>
        </w:rPr>
        <w:t>'el4'</w:t>
      </w:r>
      <w:r w:rsidRPr="00D96C87">
        <w:rPr>
          <w:rFonts w:ascii="Henderson BCG Sans" w:hAnsi="Henderson BCG Sans" w:cs="Henderson BCG Sans"/>
          <w:color w:val="000000"/>
          <w:sz w:val="16"/>
          <w:szCs w:val="20"/>
          <w:lang w:val="en-US" w:eastAsia="it-IT"/>
        </w:rPr>
        <w:t>: [</w:t>
      </w:r>
      <w:r w:rsidRPr="00D96C87">
        <w:rPr>
          <w:rFonts w:ascii="Henderson BCG Sans" w:hAnsi="Henderson BCG Sans" w:cs="Henderson BCG Sans"/>
          <w:b/>
          <w:bCs/>
          <w:color w:val="008080"/>
          <w:sz w:val="16"/>
          <w:szCs w:val="20"/>
          <w:lang w:val="en-US" w:eastAsia="it-IT"/>
        </w:rPr>
        <w:t>'caustic'</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intermediate_rinse</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'acid'</w:t>
      </w:r>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final_rinse</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color w:val="000000"/>
          <w:sz w:val="16"/>
          <w:szCs w:val="20"/>
          <w:lang w:val="en-US" w:eastAsia="it-IT"/>
        </w:rPr>
        <w:br/>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df_list</w:t>
      </w:r>
      <w:proofErr w:type="spellEnd"/>
      <w:r w:rsidRPr="00D96C87">
        <w:rPr>
          <w:rFonts w:ascii="Henderson BCG Sans" w:hAnsi="Henderson BCG Sans" w:cs="Henderson BCG Sans"/>
          <w:color w:val="000000"/>
          <w:sz w:val="16"/>
          <w:szCs w:val="20"/>
          <w:lang w:val="en-US" w:eastAsia="it-IT"/>
        </w:rPr>
        <w:t xml:space="preserve"> = []</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process_list</w:t>
      </w:r>
      <w:proofErr w:type="spellEnd"/>
      <w:r w:rsidRPr="00D96C87">
        <w:rPr>
          <w:rFonts w:ascii="Henderson BCG Sans" w:hAnsi="Henderson BCG Sans" w:cs="Henderson BCG Sans"/>
          <w:color w:val="000000"/>
          <w:sz w:val="16"/>
          <w:szCs w:val="20"/>
          <w:lang w:val="en-US" w:eastAsia="it-IT"/>
        </w:rPr>
        <w:t xml:space="preserve"> = </w:t>
      </w:r>
      <w:proofErr w:type="spellStart"/>
      <w:r w:rsidRPr="00D96C87">
        <w:rPr>
          <w:rFonts w:ascii="Henderson BCG Sans" w:hAnsi="Henderson BCG Sans" w:cs="Henderson BCG Sans"/>
          <w:color w:val="000000"/>
          <w:sz w:val="16"/>
          <w:szCs w:val="20"/>
          <w:lang w:val="en-US" w:eastAsia="it-IT"/>
        </w:rPr>
        <w:t>data.process_id.unique</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0080"/>
          <w:sz w:val="16"/>
          <w:szCs w:val="20"/>
          <w:lang w:val="en-US" w:eastAsia="it-IT"/>
        </w:rPr>
        <w:t xml:space="preserve">for </w:t>
      </w:r>
      <w:r w:rsidRPr="00D96C87">
        <w:rPr>
          <w:rFonts w:ascii="Henderson BCG Sans" w:hAnsi="Henderson BCG Sans" w:cs="Henderson BCG Sans"/>
          <w:color w:val="000000"/>
          <w:sz w:val="16"/>
          <w:szCs w:val="20"/>
          <w:lang w:val="en-US" w:eastAsia="it-IT"/>
        </w:rPr>
        <w:t xml:space="preserve">el, </w:t>
      </w:r>
      <w:proofErr w:type="spellStart"/>
      <w:r w:rsidRPr="00D96C87">
        <w:rPr>
          <w:rFonts w:ascii="Henderson BCG Sans" w:hAnsi="Henderson BCG Sans" w:cs="Henderson BCG Sans"/>
          <w:color w:val="000000"/>
          <w:sz w:val="16"/>
          <w:szCs w:val="20"/>
          <w:lang w:val="en-US" w:eastAsia="it-IT"/>
        </w:rPr>
        <w:t>list_el</w:t>
      </w:r>
      <w:proofErr w:type="spellEnd"/>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b/>
          <w:bCs/>
          <w:color w:val="000080"/>
          <w:sz w:val="16"/>
          <w:szCs w:val="20"/>
          <w:lang w:val="en-US" w:eastAsia="it-IT"/>
        </w:rPr>
        <w:t xml:space="preserve">in </w:t>
      </w:r>
      <w:proofErr w:type="spellStart"/>
      <w:r w:rsidRPr="00D96C87">
        <w:rPr>
          <w:rFonts w:ascii="Henderson BCG Sans" w:hAnsi="Henderson BCG Sans" w:cs="Henderson BCG Sans"/>
          <w:color w:val="000000"/>
          <w:sz w:val="16"/>
          <w:szCs w:val="20"/>
          <w:lang w:val="en-US" w:eastAsia="it-IT"/>
        </w:rPr>
        <w:t>eliminations.items</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0080"/>
          <w:sz w:val="16"/>
          <w:szCs w:val="20"/>
          <w:lang w:val="en-US" w:eastAsia="it-IT"/>
        </w:rPr>
        <w:t xml:space="preserve">if </w:t>
      </w:r>
      <w:r w:rsidRPr="00D96C87">
        <w:rPr>
          <w:rFonts w:ascii="Henderson BCG Sans" w:hAnsi="Henderson BCG Sans" w:cs="Henderson BCG Sans"/>
          <w:color w:val="000000"/>
          <w:sz w:val="16"/>
          <w:szCs w:val="20"/>
          <w:lang w:val="en-US" w:eastAsia="it-IT"/>
        </w:rPr>
        <w:t xml:space="preserve">el == </w:t>
      </w:r>
      <w:r w:rsidRPr="00D96C87">
        <w:rPr>
          <w:rFonts w:ascii="Henderson BCG Sans" w:hAnsi="Henderson BCG Sans" w:cs="Henderson BCG Sans"/>
          <w:b/>
          <w:bCs/>
          <w:color w:val="008080"/>
          <w:sz w:val="16"/>
          <w:szCs w:val="20"/>
          <w:lang w:val="en-US" w:eastAsia="it-IT"/>
        </w:rPr>
        <w:t>'el4'</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_, process_el4 = </w:t>
      </w:r>
      <w:proofErr w:type="spellStart"/>
      <w:r w:rsidRPr="00D96C87">
        <w:rPr>
          <w:rFonts w:ascii="Henderson BCG Sans" w:hAnsi="Henderson BCG Sans" w:cs="Henderson BCG Sans"/>
          <w:color w:val="000000"/>
          <w:sz w:val="16"/>
          <w:szCs w:val="20"/>
          <w:lang w:val="en-US" w:eastAsia="it-IT"/>
        </w:rPr>
        <w:t>train_test_split</w:t>
      </w:r>
      <w:proofErr w:type="spellEnd"/>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process_list</w:t>
      </w:r>
      <w:proofErr w:type="spellEnd"/>
      <w:r w:rsidRPr="00D96C87">
        <w:rPr>
          <w:rFonts w:ascii="Henderson BCG Sans" w:hAnsi="Henderson BCG Sans" w:cs="Henderson BCG Sans"/>
          <w:color w:val="000000"/>
          <w:sz w:val="16"/>
          <w:szCs w:val="20"/>
          <w:lang w:val="en-US" w:eastAsia="it-IT"/>
        </w:rPr>
        <w:t xml:space="preserve">, </w:t>
      </w:r>
      <w:r w:rsidRPr="00D96C87">
        <w:rPr>
          <w:rFonts w:ascii="Henderson BCG Sans" w:hAnsi="Henderson BCG Sans" w:cs="Henderson BCG Sans"/>
          <w:color w:val="660099"/>
          <w:sz w:val="16"/>
          <w:szCs w:val="20"/>
          <w:lang w:val="en-US" w:eastAsia="it-IT"/>
        </w:rPr>
        <w:t>shuffle</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b/>
          <w:bCs/>
          <w:color w:val="000080"/>
          <w:sz w:val="16"/>
          <w:szCs w:val="20"/>
          <w:lang w:val="en-US" w:eastAsia="it-IT"/>
        </w:rPr>
        <w:t>False</w:t>
      </w:r>
      <w:r w:rsidRPr="00D96C87">
        <w:rPr>
          <w:rFonts w:ascii="Henderson BCG Sans" w:hAnsi="Henderson BCG Sans" w:cs="Henderson BCG Sans"/>
          <w:color w:val="000000"/>
          <w:sz w:val="16"/>
          <w:szCs w:val="20"/>
          <w:lang w:val="en-US" w:eastAsia="it-IT"/>
        </w:rPr>
        <w:t xml:space="preserve">, </w:t>
      </w:r>
      <w:proofErr w:type="spellStart"/>
      <w:r w:rsidRPr="00D96C87">
        <w:rPr>
          <w:rFonts w:ascii="Henderson BCG Sans" w:hAnsi="Henderson BCG Sans" w:cs="Henderson BCG Sans"/>
          <w:color w:val="660099"/>
          <w:sz w:val="16"/>
          <w:szCs w:val="20"/>
          <w:lang w:val="en-US" w:eastAsia="it-IT"/>
        </w:rPr>
        <w:t>test_size</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FF"/>
          <w:sz w:val="16"/>
          <w:szCs w:val="20"/>
          <w:lang w:val="en-US" w:eastAsia="it-IT"/>
        </w:rPr>
        <w:t>0.35</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 xml:space="preserve"> = data[data[</w:t>
      </w:r>
      <w:r w:rsidRPr="00D96C87">
        <w:rPr>
          <w:rFonts w:ascii="Henderson BCG Sans" w:hAnsi="Henderson BCG Sans" w:cs="Henderson BCG Sans"/>
          <w:b/>
          <w:bCs/>
          <w:color w:val="008080"/>
          <w:sz w:val="16"/>
          <w:szCs w:val="20"/>
          <w:lang w:val="en-US" w:eastAsia="it-IT"/>
        </w:rPr>
        <w:t>'</w:t>
      </w:r>
      <w:proofErr w:type="spellStart"/>
      <w:r w:rsidRPr="00D96C87">
        <w:rPr>
          <w:rFonts w:ascii="Henderson BCG Sans" w:hAnsi="Henderson BCG Sans" w:cs="Henderson BCG Sans"/>
          <w:b/>
          <w:bCs/>
          <w:color w:val="008080"/>
          <w:sz w:val="16"/>
          <w:szCs w:val="20"/>
          <w:lang w:val="en-US" w:eastAsia="it-IT"/>
        </w:rPr>
        <w:t>process_id</w:t>
      </w:r>
      <w:proofErr w:type="spellEnd"/>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isin</w:t>
      </w:r>
      <w:proofErr w:type="spellEnd"/>
      <w:r w:rsidRPr="00D96C87">
        <w:rPr>
          <w:rFonts w:ascii="Henderson BCG Sans" w:hAnsi="Henderson BCG Sans" w:cs="Henderson BCG Sans"/>
          <w:color w:val="000000"/>
          <w:sz w:val="16"/>
          <w:szCs w:val="20"/>
          <w:lang w:val="en-US" w:eastAsia="it-IT"/>
        </w:rPr>
        <w:t>(process_el4)]</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 xml:space="preserve"> = </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b/>
          <w:bCs/>
          <w:color w:val="008080"/>
          <w:sz w:val="16"/>
          <w:szCs w:val="20"/>
          <w:lang w:val="en-US" w:eastAsia="it-IT"/>
        </w:rPr>
        <w:t>'phase'</w:t>
      </w:r>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isin</w:t>
      </w:r>
      <w:proofErr w:type="spellEnd"/>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list_el</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0080"/>
          <w:sz w:val="16"/>
          <w:szCs w:val="20"/>
          <w:lang w:val="en-US" w:eastAsia="it-IT"/>
        </w:rPr>
        <w:t>else</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 xml:space="preserve"> = data[~data[</w:t>
      </w:r>
      <w:r w:rsidRPr="00D96C87">
        <w:rPr>
          <w:rFonts w:ascii="Henderson BCG Sans" w:hAnsi="Henderson BCG Sans" w:cs="Henderson BCG Sans"/>
          <w:b/>
          <w:bCs/>
          <w:color w:val="008080"/>
          <w:sz w:val="16"/>
          <w:szCs w:val="20"/>
          <w:lang w:val="en-US" w:eastAsia="it-IT"/>
        </w:rPr>
        <w:t>'phase'</w:t>
      </w:r>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isin</w:t>
      </w:r>
      <w:proofErr w:type="spellEnd"/>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list_el</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color w:val="000080"/>
          <w:sz w:val="16"/>
          <w:szCs w:val="20"/>
          <w:lang w:val="en-US" w:eastAsia="it-IT"/>
        </w:rPr>
        <w:t>print</w:t>
      </w:r>
      <w:r w:rsidRPr="00D96C87">
        <w:rPr>
          <w:rFonts w:ascii="Henderson BCG Sans" w:hAnsi="Henderson BCG Sans" w:cs="Henderson BCG Sans"/>
          <w:color w:val="000000"/>
          <w:sz w:val="16"/>
          <w:szCs w:val="20"/>
          <w:lang w:val="en-US" w:eastAsia="it-IT"/>
        </w:rPr>
        <w:t xml:space="preserve">(mode + </w:t>
      </w:r>
      <w:r w:rsidRPr="00D96C87">
        <w:rPr>
          <w:rFonts w:ascii="Henderson BCG Sans" w:hAnsi="Henderson BCG Sans" w:cs="Henderson BCG Sans"/>
          <w:b/>
          <w:bCs/>
          <w:color w:val="008080"/>
          <w:sz w:val="16"/>
          <w:szCs w:val="20"/>
          <w:lang w:val="en-US" w:eastAsia="it-IT"/>
        </w:rPr>
        <w:t>' shape for '</w:t>
      </w:r>
      <w:r w:rsidRPr="00D96C87">
        <w:rPr>
          <w:rFonts w:ascii="Henderson BCG Sans" w:hAnsi="Henderson BCG Sans" w:cs="Henderson BCG Sans"/>
          <w:color w:val="000000"/>
          <w:sz w:val="16"/>
          <w:szCs w:val="20"/>
          <w:lang w:val="en-US" w:eastAsia="it-IT"/>
        </w:rPr>
        <w:t xml:space="preserve">, el, </w:t>
      </w:r>
      <w:r w:rsidRPr="00D96C87">
        <w:rPr>
          <w:rFonts w:ascii="Henderson BCG Sans" w:hAnsi="Henderson BCG Sans" w:cs="Henderson BCG Sans"/>
          <w:b/>
          <w:bCs/>
          <w:color w:val="008080"/>
          <w:sz w:val="16"/>
          <w:szCs w:val="20"/>
          <w:lang w:val="en-US" w:eastAsia="it-IT"/>
        </w:rPr>
        <w:t>':'</w:t>
      </w:r>
      <w:r w:rsidRPr="00D96C87">
        <w:rPr>
          <w:rFonts w:ascii="Henderson BCG Sans" w:hAnsi="Henderson BCG Sans" w:cs="Henderson BCG Sans"/>
          <w:color w:val="000000"/>
          <w:sz w:val="16"/>
          <w:szCs w:val="20"/>
          <w:lang w:val="en-US" w:eastAsia="it-IT"/>
        </w:rPr>
        <w:t xml:space="preserve">, </w:t>
      </w:r>
      <w:proofErr w:type="spellStart"/>
      <w:r w:rsidRPr="00D96C87">
        <w:rPr>
          <w:rFonts w:ascii="Henderson BCG Sans" w:hAnsi="Henderson BCG Sans" w:cs="Henderson BCG Sans"/>
          <w:color w:val="000000"/>
          <w:sz w:val="16"/>
          <w:szCs w:val="20"/>
          <w:lang w:val="en-US" w:eastAsia="it-IT"/>
        </w:rPr>
        <w:t>df.shape</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df_list.append</w:t>
      </w:r>
      <w:proofErr w:type="spellEnd"/>
      <w:r w:rsidRPr="00D96C87">
        <w:rPr>
          <w:rFonts w:ascii="Henderson BCG Sans" w:hAnsi="Henderson BCG Sans" w:cs="Henderson BCG Sans"/>
          <w:color w:val="000000"/>
          <w:sz w:val="16"/>
          <w:szCs w:val="20"/>
          <w:lang w:val="en-US" w:eastAsia="it-IT"/>
        </w:rPr>
        <w:t>(group_level1_preds(</w:t>
      </w:r>
      <w:proofErr w:type="spellStart"/>
      <w:r w:rsidRPr="00D96C87">
        <w:rPr>
          <w:rFonts w:ascii="Henderson BCG Sans" w:hAnsi="Henderson BCG Sans" w:cs="Henderson BCG Sans"/>
          <w:color w:val="000000"/>
          <w:sz w:val="16"/>
          <w:szCs w:val="20"/>
          <w:lang w:val="en-US" w:eastAsia="it-IT"/>
        </w:rPr>
        <w:t>df</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proofErr w:type="spellStart"/>
      <w:r w:rsidRPr="00D96C87">
        <w:rPr>
          <w:rFonts w:ascii="Henderson BCG Sans" w:hAnsi="Henderson BCG Sans" w:cs="Henderson BCG Sans"/>
          <w:color w:val="000000"/>
          <w:sz w:val="16"/>
          <w:szCs w:val="20"/>
          <w:lang w:val="en-US" w:eastAsia="it-IT"/>
        </w:rPr>
        <w:t>agg_df</w:t>
      </w:r>
      <w:proofErr w:type="spellEnd"/>
      <w:r w:rsidRPr="00D96C87">
        <w:rPr>
          <w:rFonts w:ascii="Henderson BCG Sans" w:hAnsi="Henderson BCG Sans" w:cs="Henderson BCG Sans"/>
          <w:color w:val="000000"/>
          <w:sz w:val="16"/>
          <w:szCs w:val="20"/>
          <w:lang w:val="en-US" w:eastAsia="it-IT"/>
        </w:rPr>
        <w:t xml:space="preserve"> = </w:t>
      </w:r>
      <w:proofErr w:type="spellStart"/>
      <w:r w:rsidRPr="00D96C87">
        <w:rPr>
          <w:rFonts w:ascii="Henderson BCG Sans" w:hAnsi="Henderson BCG Sans" w:cs="Henderson BCG Sans"/>
          <w:color w:val="000000"/>
          <w:sz w:val="16"/>
          <w:szCs w:val="20"/>
          <w:lang w:val="en-US" w:eastAsia="it-IT"/>
        </w:rPr>
        <w:t>pd.concat</w:t>
      </w:r>
      <w:proofErr w:type="spellEnd"/>
      <w:r w:rsidRPr="00D96C87">
        <w:rPr>
          <w:rFonts w:ascii="Henderson BCG Sans" w:hAnsi="Henderson BCG Sans" w:cs="Henderson BCG Sans"/>
          <w:color w:val="000000"/>
          <w:sz w:val="16"/>
          <w:szCs w:val="20"/>
          <w:lang w:val="en-US" w:eastAsia="it-IT"/>
        </w:rPr>
        <w:t>(</w:t>
      </w:r>
      <w:proofErr w:type="spellStart"/>
      <w:r w:rsidRPr="00D96C87">
        <w:rPr>
          <w:rFonts w:ascii="Henderson BCG Sans" w:hAnsi="Henderson BCG Sans" w:cs="Henderson BCG Sans"/>
          <w:color w:val="000000"/>
          <w:sz w:val="16"/>
          <w:szCs w:val="20"/>
          <w:lang w:val="en-US" w:eastAsia="it-IT"/>
        </w:rPr>
        <w:t>df_list</w:t>
      </w:r>
      <w:proofErr w:type="spellEnd"/>
      <w:r w:rsidRPr="00D96C87">
        <w:rPr>
          <w:rFonts w:ascii="Henderson BCG Sans" w:hAnsi="Henderson BCG Sans" w:cs="Henderson BCG Sans"/>
          <w:color w:val="000000"/>
          <w:sz w:val="16"/>
          <w:szCs w:val="20"/>
          <w:lang w:val="en-US" w:eastAsia="it-IT"/>
        </w:rPr>
        <w:t xml:space="preserve">, </w:t>
      </w:r>
      <w:proofErr w:type="spellStart"/>
      <w:r w:rsidRPr="00D96C87">
        <w:rPr>
          <w:rFonts w:ascii="Henderson BCG Sans" w:hAnsi="Henderson BCG Sans" w:cs="Henderson BCG Sans"/>
          <w:color w:val="660099"/>
          <w:sz w:val="16"/>
          <w:szCs w:val="20"/>
          <w:lang w:val="en-US" w:eastAsia="it-IT"/>
        </w:rPr>
        <w:t>ignore_index</w:t>
      </w:r>
      <w:proofErr w:type="spellEnd"/>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b/>
          <w:bCs/>
          <w:color w:val="000080"/>
          <w:sz w:val="16"/>
          <w:szCs w:val="20"/>
          <w:lang w:val="en-US" w:eastAsia="it-IT"/>
        </w:rPr>
        <w:t>True</w:t>
      </w:r>
      <w:r w:rsidRPr="00D96C87">
        <w:rPr>
          <w:rFonts w:ascii="Henderson BCG Sans" w:hAnsi="Henderson BCG Sans" w:cs="Henderson BCG Sans"/>
          <w:color w:val="000000"/>
          <w:sz w:val="16"/>
          <w:szCs w:val="20"/>
          <w:lang w:val="en-US" w:eastAsia="it-IT"/>
        </w:rPr>
        <w:t>)</w:t>
      </w:r>
      <w:r w:rsidRPr="00D96C87">
        <w:rPr>
          <w:rFonts w:ascii="Henderson BCG Sans" w:hAnsi="Henderson BCG Sans" w:cs="Henderson BCG Sans"/>
          <w:color w:val="000000"/>
          <w:sz w:val="16"/>
          <w:szCs w:val="20"/>
          <w:lang w:val="en-US" w:eastAsia="it-IT"/>
        </w:rPr>
        <w:br/>
        <w:t xml:space="preserve">    </w:t>
      </w:r>
      <w:r w:rsidRPr="00D96C87">
        <w:rPr>
          <w:rFonts w:ascii="Henderson BCG Sans" w:hAnsi="Henderson BCG Sans" w:cs="Henderson BCG Sans"/>
          <w:b/>
          <w:bCs/>
          <w:color w:val="000080"/>
          <w:sz w:val="16"/>
          <w:szCs w:val="20"/>
          <w:lang w:val="en-US" w:eastAsia="it-IT"/>
        </w:rPr>
        <w:t xml:space="preserve">return </w:t>
      </w:r>
      <w:proofErr w:type="spellStart"/>
      <w:r w:rsidRPr="00D96C87">
        <w:rPr>
          <w:rFonts w:ascii="Henderson BCG Sans" w:hAnsi="Henderson BCG Sans" w:cs="Henderson BCG Sans"/>
          <w:color w:val="000000"/>
          <w:sz w:val="16"/>
          <w:szCs w:val="20"/>
          <w:lang w:val="en-US" w:eastAsia="it-IT"/>
        </w:rPr>
        <w:t>agg_df</w:t>
      </w:r>
      <w:proofErr w:type="spellEnd"/>
      <w:proofErr w:type="gramEnd"/>
    </w:p>
    <w:p w:rsidR="00D96C87" w:rsidRPr="00F96923" w:rsidRDefault="00D96C87" w:rsidP="00D96C87">
      <w:pPr>
        <w:pStyle w:val="Normal1"/>
        <w:contextualSpacing/>
        <w:rPr>
          <w:rFonts w:ascii="Henderson BCG Sans" w:hAnsi="Henderson BCG Sans" w:cs="Henderson BCG Sans"/>
          <w:b/>
        </w:rPr>
      </w:pPr>
    </w:p>
    <w:p w:rsidR="00D96C87" w:rsidRPr="00F96923" w:rsidRDefault="00F96923" w:rsidP="00D96C87">
      <w:pPr>
        <w:pStyle w:val="Normal1"/>
        <w:numPr>
          <w:ilvl w:val="1"/>
          <w:numId w:val="35"/>
        </w:numPr>
        <w:contextualSpacing/>
        <w:rPr>
          <w:rFonts w:ascii="Henderson BCG Sans" w:hAnsi="Henderson BCG Sans" w:cs="Henderson BCG Sans"/>
          <w:b/>
        </w:rPr>
      </w:pPr>
      <w:r w:rsidRPr="00F96923">
        <w:rPr>
          <w:rFonts w:ascii="Henderson BCG Sans" w:hAnsi="Henderson BCG Sans" w:cs="Henderson BCG Sans"/>
          <w:b/>
        </w:rPr>
        <w:t>Aggregate</w:t>
      </w:r>
      <w:r w:rsidR="00D96C87" w:rsidRPr="00F96923">
        <w:rPr>
          <w:rFonts w:ascii="Henderson BCG Sans" w:hAnsi="Henderson BCG Sans" w:cs="Henderson BCG Sans"/>
          <w:b/>
        </w:rPr>
        <w:t xml:space="preserve"> the predictions:</w:t>
      </w:r>
    </w:p>
    <w:p w:rsidR="00D96C87" w:rsidRPr="00F96923" w:rsidRDefault="0014313F" w:rsidP="00D96C87">
      <w:pPr>
        <w:pStyle w:val="Normal1"/>
        <w:ind w:left="730"/>
        <w:contextualSpacing/>
        <w:rPr>
          <w:rFonts w:ascii="Henderson BCG Sans" w:hAnsi="Henderson BCG Sans" w:cs="Henderson BCG Sans"/>
        </w:rPr>
      </w:pPr>
      <w:r w:rsidRPr="00F96923">
        <w:rPr>
          <w:rFonts w:ascii="Henderson BCG Sans" w:hAnsi="Henderson BCG Sans" w:cs="Henderson BCG Sans"/>
        </w:rPr>
        <w:lastRenderedPageBreak/>
        <w:t>I</w:t>
      </w:r>
      <w:r w:rsidR="00D96C87" w:rsidRPr="00F96923">
        <w:rPr>
          <w:rFonts w:ascii="Henderson BCG Sans" w:hAnsi="Henderson BCG Sans" w:cs="Henderson BCG Sans"/>
        </w:rPr>
        <w:t>n this part of code</w:t>
      </w:r>
      <w:r w:rsidRPr="00F96923">
        <w:rPr>
          <w:rFonts w:ascii="Henderson BCG Sans" w:hAnsi="Henderson BCG Sans" w:cs="Henderson BCG Sans"/>
        </w:rPr>
        <w:t>,</w:t>
      </w:r>
      <w:r w:rsidR="00D96C87" w:rsidRPr="00F96923">
        <w:rPr>
          <w:rFonts w:ascii="Henderson BCG Sans" w:hAnsi="Henderson BCG Sans" w:cs="Henderson BCG Sans"/>
        </w:rPr>
        <w:t xml:space="preserve"> predictions (one for each measurement line) </w:t>
      </w:r>
      <w:proofErr w:type="gramStart"/>
      <w:r w:rsidR="00D96C87" w:rsidRPr="00F96923">
        <w:rPr>
          <w:rFonts w:ascii="Henderson BCG Sans" w:hAnsi="Henderson BCG Sans" w:cs="Henderson BCG Sans"/>
        </w:rPr>
        <w:t>are aggregated</w:t>
      </w:r>
      <w:proofErr w:type="gramEnd"/>
      <w:r w:rsidR="00D96C87" w:rsidRPr="00F96923">
        <w:rPr>
          <w:rFonts w:ascii="Henderson BCG Sans" w:hAnsi="Henderson BCG Sans" w:cs="Henderson BCG Sans"/>
        </w:rPr>
        <w:t xml:space="preserve"> using a weighted median (in order to optimize </w:t>
      </w:r>
      <w:proofErr w:type="spellStart"/>
      <w:r w:rsidR="00D96C87" w:rsidRPr="00F96923">
        <w:rPr>
          <w:rFonts w:ascii="Henderson BCG Sans" w:hAnsi="Henderson BCG Sans" w:cs="Henderson BCG Sans"/>
        </w:rPr>
        <w:t>MAPE</w:t>
      </w:r>
      <w:proofErr w:type="spellEnd"/>
      <w:r w:rsidR="00D96C87" w:rsidRPr="00F96923">
        <w:rPr>
          <w:rFonts w:ascii="Henderson BCG Sans" w:hAnsi="Henderson BCG Sans" w:cs="Henderson BCG Sans"/>
        </w:rPr>
        <w:t>)</w:t>
      </w:r>
    </w:p>
    <w:p w:rsidR="00D96C87" w:rsidRPr="00F96923" w:rsidRDefault="00D96C87" w:rsidP="00D96C87">
      <w:pPr>
        <w:pStyle w:val="Normal1"/>
        <w:ind w:left="730"/>
        <w:contextualSpacing/>
        <w:rPr>
          <w:rFonts w:ascii="Henderson BCG Sans" w:hAnsi="Henderson BCG Sans" w:cs="Henderson BCG Sans"/>
        </w:rPr>
      </w:pPr>
    </w:p>
    <w:p w:rsidR="00D96C87" w:rsidRPr="00F96923" w:rsidRDefault="00D96C87" w:rsidP="001431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0"/>
        <w:rPr>
          <w:rFonts w:ascii="Henderson BCG Sans" w:hAnsi="Henderson BCG Sans" w:cs="Henderson BCG Sans"/>
          <w:color w:val="000000"/>
          <w:sz w:val="16"/>
          <w:szCs w:val="20"/>
          <w:lang w:val="en-US" w:eastAsia="it-IT"/>
        </w:rPr>
      </w:pPr>
      <w:proofErr w:type="spellStart"/>
      <w:proofErr w:type="gramStart"/>
      <w:r w:rsidRPr="00F96923">
        <w:rPr>
          <w:rFonts w:ascii="Henderson BCG Sans" w:hAnsi="Henderson BCG Sans" w:cs="Henderson BCG Sans"/>
          <w:b/>
          <w:bCs/>
          <w:color w:val="000080"/>
          <w:sz w:val="16"/>
          <w:szCs w:val="20"/>
          <w:lang w:val="en-US" w:eastAsia="it-IT"/>
        </w:rPr>
        <w:t>def</w:t>
      </w:r>
      <w:proofErr w:type="spellEnd"/>
      <w:r w:rsidRPr="00F96923">
        <w:rPr>
          <w:rFonts w:ascii="Henderson BCG Sans" w:hAnsi="Henderson BCG Sans" w:cs="Henderson BCG Sans"/>
          <w:b/>
          <w:bCs/>
          <w:color w:val="000080"/>
          <w:sz w:val="16"/>
          <w:szCs w:val="20"/>
          <w:lang w:val="en-US" w:eastAsia="it-IT"/>
        </w:rPr>
        <w:t xml:space="preserve"> </w:t>
      </w:r>
      <w:r w:rsidRPr="00F96923">
        <w:rPr>
          <w:rFonts w:ascii="Henderson BCG Sans" w:hAnsi="Henderson BCG Sans" w:cs="Henderson BCG Sans"/>
          <w:color w:val="000000"/>
          <w:sz w:val="16"/>
          <w:szCs w:val="20"/>
          <w:lang w:val="en-US" w:eastAsia="it-IT"/>
        </w:rPr>
        <w:t>group_level1_preds(</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df_list</w:t>
      </w:r>
      <w:proofErr w:type="spellEnd"/>
      <w:r w:rsidRPr="00F96923">
        <w:rPr>
          <w:rFonts w:ascii="Henderson BCG Sans" w:hAnsi="Henderson BCG Sans" w:cs="Henderson BCG Sans"/>
          <w:color w:val="000000"/>
          <w:sz w:val="16"/>
          <w:szCs w:val="20"/>
          <w:lang w:val="en-US" w:eastAsia="it-IT"/>
        </w:rPr>
        <w:t xml:space="preserve"> = []</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808080"/>
          <w:sz w:val="16"/>
          <w:szCs w:val="20"/>
          <w:lang w:val="en-US" w:eastAsia="it-IT"/>
        </w:rPr>
        <w:t>model_list</w:t>
      </w:r>
      <w:proofErr w:type="spellEnd"/>
      <w:r w:rsidRPr="00F96923">
        <w:rPr>
          <w:rFonts w:ascii="Henderson BCG Sans" w:hAnsi="Henderson BCG Sans" w:cs="Henderson BCG Sans"/>
          <w:color w:val="808080"/>
          <w:sz w:val="16"/>
          <w:szCs w:val="20"/>
          <w:lang w:val="en-US" w:eastAsia="it-IT"/>
        </w:rPr>
        <w:t xml:space="preserve"> </w:t>
      </w:r>
      <w:r w:rsidRPr="00F96923">
        <w:rPr>
          <w:rFonts w:ascii="Henderson BCG Sans" w:hAnsi="Henderson BCG Sans" w:cs="Henderson BCG Sans"/>
          <w:color w:val="000000"/>
          <w:sz w:val="16"/>
          <w:szCs w:val="20"/>
          <w:lang w:val="en-US" w:eastAsia="it-IT"/>
        </w:rPr>
        <w:t xml:space="preserve">= [x </w:t>
      </w:r>
      <w:r w:rsidRPr="00F96923">
        <w:rPr>
          <w:rFonts w:ascii="Henderson BCG Sans" w:hAnsi="Henderson BCG Sans" w:cs="Henderson BCG Sans"/>
          <w:b/>
          <w:bCs/>
          <w:color w:val="000080"/>
          <w:sz w:val="16"/>
          <w:szCs w:val="20"/>
          <w:lang w:val="en-US" w:eastAsia="it-IT"/>
        </w:rPr>
        <w:t xml:space="preserve">for </w:t>
      </w:r>
      <w:r w:rsidRPr="00F96923">
        <w:rPr>
          <w:rFonts w:ascii="Henderson BCG Sans" w:hAnsi="Henderson BCG Sans" w:cs="Henderson BCG Sans"/>
          <w:color w:val="000000"/>
          <w:sz w:val="16"/>
          <w:szCs w:val="20"/>
          <w:lang w:val="en-US" w:eastAsia="it-IT"/>
        </w:rPr>
        <w:t xml:space="preserve">x </w:t>
      </w:r>
      <w:r w:rsidRPr="00F96923">
        <w:rPr>
          <w:rFonts w:ascii="Henderson BCG Sans" w:hAnsi="Henderson BCG Sans" w:cs="Henderson BCG Sans"/>
          <w:b/>
          <w:bCs/>
          <w:color w:val="000080"/>
          <w:sz w:val="16"/>
          <w:szCs w:val="20"/>
          <w:lang w:val="en-US" w:eastAsia="it-IT"/>
        </w:rPr>
        <w:t xml:space="preserve">in </w:t>
      </w:r>
      <w:proofErr w:type="spellStart"/>
      <w:r w:rsidRPr="00F96923">
        <w:rPr>
          <w:rFonts w:ascii="Henderson BCG Sans" w:hAnsi="Henderson BCG Sans" w:cs="Henderson BCG Sans"/>
          <w:color w:val="000000"/>
          <w:sz w:val="16"/>
          <w:szCs w:val="20"/>
          <w:lang w:val="en-US" w:eastAsia="it-IT"/>
        </w:rPr>
        <w:t>filtered_data.columns</w:t>
      </w:r>
      <w:proofErr w:type="spellEnd"/>
      <w:r w:rsidRPr="00F96923">
        <w:rPr>
          <w:rFonts w:ascii="Henderson BCG Sans" w:hAnsi="Henderson BCG Sans" w:cs="Henderson BCG Sans"/>
          <w:color w:val="000000"/>
          <w:sz w:val="16"/>
          <w:szCs w:val="20"/>
          <w:lang w:val="en-US" w:eastAsia="it-IT"/>
        </w:rPr>
        <w:t xml:space="preserve"> </w:t>
      </w:r>
      <w:r w:rsidRPr="00F96923">
        <w:rPr>
          <w:rFonts w:ascii="Henderson BCG Sans" w:hAnsi="Henderson BCG Sans" w:cs="Henderson BCG Sans"/>
          <w:b/>
          <w:bCs/>
          <w:color w:val="000080"/>
          <w:sz w:val="16"/>
          <w:szCs w:val="20"/>
          <w:lang w:val="en-US" w:eastAsia="it-IT"/>
        </w:rPr>
        <w:t xml:space="preserve">if </w:t>
      </w:r>
      <w:proofErr w:type="spellStart"/>
      <w:r w:rsidRPr="00F96923">
        <w:rPr>
          <w:rFonts w:ascii="Henderson BCG Sans" w:hAnsi="Henderson BCG Sans" w:cs="Henderson BCG Sans"/>
          <w:color w:val="000000"/>
          <w:sz w:val="16"/>
          <w:szCs w:val="20"/>
          <w:lang w:val="en-US" w:eastAsia="it-IT"/>
        </w:rPr>
        <w:t>x.startswith</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'm'</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logdur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 = np.log(</w:t>
      </w:r>
      <w:r w:rsidRPr="00F96923">
        <w:rPr>
          <w:rFonts w:ascii="Henderson BCG Sans" w:hAnsi="Henderson BCG Sans" w:cs="Henderson BCG Sans"/>
          <w:color w:val="0000FF"/>
          <w:sz w:val="16"/>
          <w:szCs w:val="20"/>
          <w:lang w:val="en-US" w:eastAsia="it-IT"/>
        </w:rPr>
        <w:t xml:space="preserve">1 </w:t>
      </w:r>
      <w:r w:rsidRPr="00F96923">
        <w:rPr>
          <w:rFonts w:ascii="Henderson BCG Sans" w:hAnsi="Henderson BCG Sans" w:cs="Henderson BCG Sans"/>
          <w:color w:val="000000"/>
          <w:sz w:val="16"/>
          <w:szCs w:val="20"/>
          <w:lang w:val="en-US" w:eastAsia="it-IT"/>
        </w:rPr>
        <w:t xml:space="preserve">+ </w:t>
      </w:r>
      <w:r w:rsidRPr="00F96923">
        <w:rPr>
          <w:rFonts w:ascii="Henderson BCG Sans" w:hAnsi="Henderson BCG Sans" w:cs="Henderson BCG Sans"/>
          <w:color w:val="0000FF"/>
          <w:sz w:val="16"/>
          <w:szCs w:val="20"/>
          <w:lang w:val="en-US" w:eastAsia="it-IT"/>
        </w:rPr>
        <w:t xml:space="preserve">0.1 </w:t>
      </w:r>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'duration'</w:t>
      </w:r>
      <w:r w:rsidRPr="00F96923">
        <w:rPr>
          <w:rFonts w:ascii="Henderson BCG Sans" w:hAnsi="Henderson BCG Sans" w:cs="Henderson BCG Sans"/>
          <w:color w:val="000000"/>
          <w:sz w:val="16"/>
          <w:szCs w:val="20"/>
          <w:lang w:val="en-US" w:eastAsia="it-IT"/>
        </w:rPr>
        <w:t xml:space="preserve">] / </w:t>
      </w:r>
      <w:r w:rsidRPr="00F96923">
        <w:rPr>
          <w:rFonts w:ascii="Henderson BCG Sans" w:hAnsi="Henderson BCG Sans" w:cs="Henderson BCG Sans"/>
          <w:color w:val="0000FF"/>
          <w:sz w:val="16"/>
          <w:szCs w:val="20"/>
          <w:lang w:val="en-US" w:eastAsia="it-IT"/>
        </w:rPr>
        <w:t>10000</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b/>
          <w:bCs/>
          <w:color w:val="000080"/>
          <w:sz w:val="16"/>
          <w:szCs w:val="20"/>
          <w:lang w:val="en-US" w:eastAsia="it-IT"/>
        </w:rPr>
        <w:t xml:space="preserve">for </w:t>
      </w:r>
      <w:r w:rsidRPr="00F96923">
        <w:rPr>
          <w:rFonts w:ascii="Henderson BCG Sans" w:hAnsi="Henderson BCG Sans" w:cs="Henderson BCG Sans"/>
          <w:color w:val="000000"/>
          <w:sz w:val="16"/>
          <w:szCs w:val="20"/>
          <w:lang w:val="en-US" w:eastAsia="it-IT"/>
        </w:rPr>
        <w:t xml:space="preserve">col </w:t>
      </w:r>
      <w:r w:rsidRPr="00F96923">
        <w:rPr>
          <w:rFonts w:ascii="Henderson BCG Sans" w:hAnsi="Henderson BCG Sans" w:cs="Henderson BCG Sans"/>
          <w:b/>
          <w:bCs/>
          <w:color w:val="000080"/>
          <w:sz w:val="16"/>
          <w:szCs w:val="20"/>
          <w:lang w:val="en-US" w:eastAsia="it-IT"/>
        </w:rPr>
        <w:t xml:space="preserve">in </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'ml2'</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filtered_data.groupby</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process_id</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).apply(</w:t>
      </w:r>
      <w:r w:rsidRPr="00F96923">
        <w:rPr>
          <w:rFonts w:ascii="Henderson BCG Sans" w:hAnsi="Henderson BCG Sans" w:cs="Henderson BCG Sans"/>
          <w:b/>
          <w:bCs/>
          <w:color w:val="000080"/>
          <w:sz w:val="16"/>
          <w:szCs w:val="20"/>
          <w:lang w:val="en-US" w:eastAsia="it-IT"/>
        </w:rPr>
        <w:t xml:space="preserve">lambda </w:t>
      </w:r>
      <w:r w:rsidRPr="00F96923">
        <w:rPr>
          <w:rFonts w:ascii="Henderson BCG Sans" w:hAnsi="Henderson BCG Sans" w:cs="Henderson BCG Sans"/>
          <w:color w:val="000000"/>
          <w:sz w:val="16"/>
          <w:szCs w:val="20"/>
          <w:lang w:val="en-US" w:eastAsia="it-IT"/>
        </w:rPr>
        <w:t xml:space="preserve">x: </w:t>
      </w:r>
      <w:proofErr w:type="spellStart"/>
      <w:r w:rsidRPr="00F96923">
        <w:rPr>
          <w:rFonts w:ascii="Henderson BCG Sans" w:hAnsi="Henderson BCG Sans" w:cs="Henderson BCG Sans"/>
          <w:color w:val="000000"/>
          <w:sz w:val="16"/>
          <w:szCs w:val="20"/>
          <w:lang w:val="en-US" w:eastAsia="it-IT"/>
        </w:rPr>
        <w:t>pd.Series</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col + </w:t>
      </w:r>
      <w:r w:rsidRPr="00F96923">
        <w:rPr>
          <w:rFonts w:ascii="Henderson BCG Sans" w:hAnsi="Henderson BCG Sans" w:cs="Henderson BCG Sans"/>
          <w:b/>
          <w:bCs/>
          <w:color w:val="008080"/>
          <w:sz w:val="16"/>
          <w:szCs w:val="20"/>
          <w:lang w:val="en-US" w:eastAsia="it-IT"/>
        </w:rPr>
        <w:t>'_</w:t>
      </w:r>
      <w:proofErr w:type="spellStart"/>
      <w:r w:rsidRPr="00F96923">
        <w:rPr>
          <w:rFonts w:ascii="Henderson BCG Sans" w:hAnsi="Henderson BCG Sans" w:cs="Henderson BCG Sans"/>
          <w:b/>
          <w:bCs/>
          <w:color w:val="008080"/>
          <w:sz w:val="16"/>
          <w:szCs w:val="20"/>
          <w:lang w:val="en-US" w:eastAsia="it-IT"/>
        </w:rPr>
        <w:t>wgmedianlogdur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weighted.median</w:t>
      </w:r>
      <w:proofErr w:type="spellEnd"/>
      <w:r w:rsidRPr="00F96923">
        <w:rPr>
          <w:rFonts w:ascii="Henderson BCG Sans" w:hAnsi="Henderson BCG Sans" w:cs="Henderson BCG Sans"/>
          <w:color w:val="000000"/>
          <w:sz w:val="16"/>
          <w:szCs w:val="20"/>
          <w:lang w:val="en-US" w:eastAsia="it-IT"/>
        </w:rPr>
        <w:t>(x[col], x[</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logdur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 / x[col]),</w:t>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df_list.append</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b/>
          <w:bCs/>
          <w:color w:val="000080"/>
          <w:sz w:val="16"/>
          <w:szCs w:val="20"/>
          <w:lang w:val="en-US" w:eastAsia="it-IT"/>
        </w:rPr>
        <w:t xml:space="preserve">if </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final_rinse_total_turbidity_liter</w:t>
      </w:r>
      <w:proofErr w:type="spellEnd"/>
      <w:r w:rsidRPr="00F96923">
        <w:rPr>
          <w:rFonts w:ascii="Henderson BCG Sans" w:hAnsi="Henderson BCG Sans" w:cs="Henderson BCG Sans"/>
          <w:b/>
          <w:bCs/>
          <w:color w:val="008080"/>
          <w:sz w:val="16"/>
          <w:szCs w:val="20"/>
          <w:lang w:val="en-US" w:eastAsia="it-IT"/>
        </w:rPr>
        <w:t xml:space="preserve">' </w:t>
      </w:r>
      <w:r w:rsidRPr="00F96923">
        <w:rPr>
          <w:rFonts w:ascii="Henderson BCG Sans" w:hAnsi="Henderson BCG Sans" w:cs="Henderson BCG Sans"/>
          <w:b/>
          <w:bCs/>
          <w:color w:val="000080"/>
          <w:sz w:val="16"/>
          <w:szCs w:val="20"/>
          <w:lang w:val="en-US" w:eastAsia="it-IT"/>
        </w:rPr>
        <w:t xml:space="preserve">in </w:t>
      </w:r>
      <w:proofErr w:type="spellStart"/>
      <w:r w:rsidRPr="00F96923">
        <w:rPr>
          <w:rFonts w:ascii="Henderson BCG Sans" w:hAnsi="Henderson BCG Sans" w:cs="Henderson BCG Sans"/>
          <w:color w:val="000000"/>
          <w:sz w:val="16"/>
          <w:szCs w:val="20"/>
          <w:lang w:val="en-US" w:eastAsia="it-IT"/>
        </w:rPr>
        <w:t>filtered_data.columns</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'score'</w:t>
      </w:r>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mapeu</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final_rinse_total_turbidity_liter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'ml2'</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 xml:space="preserve"> = filtered_data[filtered_data.groupby(</w:t>
      </w:r>
      <w:r w:rsidRPr="00F96923">
        <w:rPr>
          <w:rFonts w:ascii="Henderson BCG Sans" w:hAnsi="Henderson BCG Sans" w:cs="Henderson BCG Sans"/>
          <w:b/>
          <w:bCs/>
          <w:color w:val="008080"/>
          <w:sz w:val="16"/>
          <w:szCs w:val="20"/>
          <w:lang w:val="en-US" w:eastAsia="it-IT"/>
        </w:rPr>
        <w:t>'process_id'</w:t>
      </w:r>
      <w:r w:rsidRPr="00F96923">
        <w:rPr>
          <w:rFonts w:ascii="Henderson BCG Sans" w:hAnsi="Henderson BCG Sans" w:cs="Henderson BCG Sans"/>
          <w:color w:val="000000"/>
          <w:sz w:val="16"/>
          <w:szCs w:val="20"/>
          <w:lang w:val="en-US" w:eastAsia="it-IT"/>
        </w:rPr>
        <w:t>).score.transform(</w:t>
      </w:r>
      <w:r w:rsidRPr="00F96923">
        <w:rPr>
          <w:rFonts w:ascii="Henderson BCG Sans" w:hAnsi="Henderson BCG Sans" w:cs="Henderson BCG Sans"/>
          <w:b/>
          <w:bCs/>
          <w:color w:val="008080"/>
          <w:sz w:val="16"/>
          <w:szCs w:val="20"/>
          <w:lang w:val="en-US" w:eastAsia="it-IT"/>
        </w:rPr>
        <w:t>'min'</w:t>
      </w:r>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filtered_data</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'score'</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'ml2best'</w:t>
      </w:r>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'ml2'</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filtered_data.groupby</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process_id</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).apply(</w:t>
      </w:r>
      <w:r w:rsidRPr="00F96923">
        <w:rPr>
          <w:rFonts w:ascii="Henderson BCG Sans" w:hAnsi="Henderson BCG Sans" w:cs="Henderson BCG Sans"/>
          <w:b/>
          <w:bCs/>
          <w:color w:val="000080"/>
          <w:sz w:val="16"/>
          <w:szCs w:val="20"/>
          <w:lang w:val="en-US" w:eastAsia="it-IT"/>
        </w:rPr>
        <w:t xml:space="preserve">lambda </w:t>
      </w:r>
      <w:r w:rsidRPr="00F96923">
        <w:rPr>
          <w:rFonts w:ascii="Henderson BCG Sans" w:hAnsi="Henderson BCG Sans" w:cs="Henderson BCG Sans"/>
          <w:color w:val="000000"/>
          <w:sz w:val="16"/>
          <w:szCs w:val="20"/>
          <w:lang w:val="en-US" w:eastAsia="it-IT"/>
        </w:rPr>
        <w:t xml:space="preserve">x: </w:t>
      </w:r>
      <w:proofErr w:type="spellStart"/>
      <w:r w:rsidRPr="00F96923">
        <w:rPr>
          <w:rFonts w:ascii="Henderson BCG Sans" w:hAnsi="Henderson BCG Sans" w:cs="Henderson BCG Sans"/>
          <w:color w:val="000000"/>
          <w:sz w:val="16"/>
          <w:szCs w:val="20"/>
          <w:lang w:val="en-US" w:eastAsia="it-IT"/>
        </w:rPr>
        <w:t>pd.Series</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final_rinse_total_turbidity_liter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 x[</w:t>
      </w:r>
      <w:r w:rsidRPr="00F96923">
        <w:rPr>
          <w:rFonts w:ascii="Henderson BCG Sans" w:hAnsi="Henderson BCG Sans" w:cs="Henderson BCG Sans"/>
          <w:b/>
          <w:bCs/>
          <w:color w:val="008080"/>
          <w:sz w:val="16"/>
          <w:szCs w:val="20"/>
          <w:lang w:val="en-US" w:eastAsia="it-IT"/>
        </w:rPr>
        <w:t>'</w:t>
      </w:r>
      <w:proofErr w:type="spellStart"/>
      <w:r w:rsidRPr="00F96923">
        <w:rPr>
          <w:rFonts w:ascii="Henderson BCG Sans" w:hAnsi="Henderson BCG Sans" w:cs="Henderson BCG Sans"/>
          <w:b/>
          <w:bCs/>
          <w:color w:val="008080"/>
          <w:sz w:val="16"/>
          <w:szCs w:val="20"/>
          <w:lang w:val="en-US" w:eastAsia="it-IT"/>
        </w:rPr>
        <w:t>final_rinse_total_turbidity_liter</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].max(),</w:t>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df_list.append</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df</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b/>
          <w:bCs/>
          <w:color w:val="000080"/>
          <w:sz w:val="16"/>
          <w:szCs w:val="20"/>
          <w:lang w:val="en-US" w:eastAsia="it-IT"/>
        </w:rPr>
        <w:t xml:space="preserve">return </w:t>
      </w:r>
      <w:proofErr w:type="spellStart"/>
      <w:r w:rsidRPr="00F96923">
        <w:rPr>
          <w:rFonts w:ascii="Henderson BCG Sans" w:hAnsi="Henderson BCG Sans" w:cs="Henderson BCG Sans"/>
          <w:color w:val="000000"/>
          <w:sz w:val="16"/>
          <w:szCs w:val="20"/>
          <w:lang w:val="en-US" w:eastAsia="it-IT"/>
        </w:rPr>
        <w:t>pd.concat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df_list</w:t>
      </w:r>
      <w:proofErr w:type="spellEnd"/>
      <w:r w:rsidRPr="00F96923">
        <w:rPr>
          <w:rFonts w:ascii="Henderson BCG Sans" w:hAnsi="Henderson BCG Sans" w:cs="Henderson BCG Sans"/>
          <w:color w:val="000000"/>
          <w:sz w:val="16"/>
          <w:szCs w:val="20"/>
          <w:lang w:val="en-US" w:eastAsia="it-IT"/>
        </w:rPr>
        <w:t xml:space="preserve">, </w:t>
      </w:r>
      <w:r w:rsidRPr="00F96923">
        <w:rPr>
          <w:rFonts w:ascii="Henderson BCG Sans" w:hAnsi="Henderson BCG Sans" w:cs="Henderson BCG Sans"/>
          <w:color w:val="660099"/>
          <w:sz w:val="16"/>
          <w:szCs w:val="20"/>
          <w:lang w:val="en-US" w:eastAsia="it-IT"/>
        </w:rPr>
        <w:t>axis</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FF"/>
          <w:sz w:val="16"/>
          <w:szCs w:val="20"/>
          <w:lang w:val="en-US" w:eastAsia="it-IT"/>
        </w:rPr>
        <w:t>1</w:t>
      </w:r>
      <w:r w:rsidRPr="00F96923">
        <w:rPr>
          <w:rFonts w:ascii="Henderson BCG Sans" w:hAnsi="Henderson BCG Sans" w:cs="Henderson BCG Sans"/>
          <w:color w:val="000000"/>
          <w:sz w:val="16"/>
          <w:szCs w:val="20"/>
          <w:lang w:val="en-US" w:eastAsia="it-IT"/>
        </w:rPr>
        <w:t>)</w:t>
      </w:r>
      <w:proofErr w:type="gramEnd"/>
    </w:p>
    <w:p w:rsidR="00D96C87" w:rsidRPr="00F96923" w:rsidRDefault="00D96C87" w:rsidP="00D96C87">
      <w:pPr>
        <w:pStyle w:val="Normal1"/>
        <w:ind w:left="720"/>
        <w:contextualSpacing/>
        <w:rPr>
          <w:rFonts w:ascii="Henderson BCG Sans" w:hAnsi="Henderson BCG Sans" w:cs="Henderson BCG Sans"/>
          <w:b/>
        </w:rPr>
      </w:pPr>
      <w:r w:rsidRPr="00F96923">
        <w:rPr>
          <w:rFonts w:ascii="Henderson BCG Sans" w:hAnsi="Henderson BCG Sans" w:cs="Henderson BCG Sans"/>
          <w:b/>
        </w:rPr>
        <w:t xml:space="preserve"> </w:t>
      </w:r>
    </w:p>
    <w:p w:rsidR="00D96C87" w:rsidRPr="00F96923" w:rsidRDefault="0014313F" w:rsidP="0014313F">
      <w:pPr>
        <w:pStyle w:val="ListParagraph"/>
        <w:numPr>
          <w:ilvl w:val="1"/>
          <w:numId w:val="35"/>
        </w:numPr>
        <w:shd w:val="clear" w:color="auto" w:fill="FFFFFF"/>
        <w:spacing w:before="100" w:beforeAutospacing="1" w:after="100" w:afterAutospacing="1"/>
        <w:rPr>
          <w:rFonts w:ascii="Henderson BCG Sans" w:hAnsi="Henderson BCG Sans" w:cs="Henderson BCG Sans"/>
          <w:b/>
          <w:lang w:val="en-US"/>
        </w:rPr>
      </w:pPr>
      <w:r w:rsidRPr="00F96923">
        <w:rPr>
          <w:rFonts w:ascii="Henderson BCG Sans" w:hAnsi="Henderson BCG Sans" w:cs="Henderson BCG Sans"/>
          <w:b/>
          <w:lang w:val="en-US"/>
        </w:rPr>
        <w:t>Optimize on weighted L1</w:t>
      </w:r>
    </w:p>
    <w:p w:rsidR="0014313F" w:rsidRPr="00F96923" w:rsidRDefault="0014313F" w:rsidP="001431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nderson BCG Sans" w:hAnsi="Henderson BCG Sans" w:cs="Henderson BCG Sans"/>
          <w:bCs/>
          <w:color w:val="000000" w:themeColor="text1"/>
          <w:szCs w:val="20"/>
          <w:lang w:val="en-US" w:eastAsia="it-IT"/>
        </w:rPr>
      </w:pPr>
      <w:r w:rsidRPr="00F96923">
        <w:rPr>
          <w:rFonts w:ascii="Henderson BCG Sans" w:hAnsi="Henderson BCG Sans" w:cs="Henderson BCG Sans"/>
          <w:bCs/>
          <w:color w:val="000000" w:themeColor="text1"/>
          <w:szCs w:val="20"/>
          <w:lang w:val="en-US" w:eastAsia="it-IT"/>
        </w:rPr>
        <w:t xml:space="preserve">In this part of the </w:t>
      </w:r>
      <w:proofErr w:type="gramStart"/>
      <w:r w:rsidRPr="00F96923">
        <w:rPr>
          <w:rFonts w:ascii="Henderson BCG Sans" w:hAnsi="Henderson BCG Sans" w:cs="Henderson BCG Sans"/>
          <w:bCs/>
          <w:color w:val="000000" w:themeColor="text1"/>
          <w:szCs w:val="20"/>
          <w:lang w:val="en-US" w:eastAsia="it-IT"/>
        </w:rPr>
        <w:t>code</w:t>
      </w:r>
      <w:proofErr w:type="gramEnd"/>
      <w:r w:rsidRPr="00F96923">
        <w:rPr>
          <w:rFonts w:ascii="Henderson BCG Sans" w:hAnsi="Henderson BCG Sans" w:cs="Henderson BCG Sans"/>
          <w:bCs/>
          <w:color w:val="000000" w:themeColor="text1"/>
          <w:szCs w:val="20"/>
          <w:lang w:val="en-US" w:eastAsia="it-IT"/>
        </w:rPr>
        <w:t xml:space="preserve"> </w:t>
      </w:r>
      <w:r w:rsidR="00954FAF">
        <w:rPr>
          <w:rFonts w:ascii="Henderson BCG Sans" w:hAnsi="Henderson BCG Sans" w:cs="Henderson BCG Sans"/>
          <w:bCs/>
          <w:color w:val="000000" w:themeColor="text1"/>
          <w:szCs w:val="20"/>
          <w:lang w:val="en-US" w:eastAsia="it-IT"/>
        </w:rPr>
        <w:t>a</w:t>
      </w:r>
      <w:r w:rsidRPr="00F96923">
        <w:rPr>
          <w:rFonts w:ascii="Henderson BCG Sans" w:hAnsi="Henderson BCG Sans" w:cs="Henderson BCG Sans"/>
          <w:bCs/>
          <w:color w:val="000000" w:themeColor="text1"/>
          <w:szCs w:val="20"/>
          <w:lang w:val="en-US" w:eastAsia="it-IT"/>
        </w:rPr>
        <w:t xml:space="preserve"> weight </w:t>
      </w:r>
      <w:r w:rsidR="00954FAF">
        <w:rPr>
          <w:rFonts w:ascii="Henderson BCG Sans" w:hAnsi="Henderson BCG Sans" w:cs="Henderson BCG Sans"/>
          <w:bCs/>
          <w:color w:val="000000" w:themeColor="text1"/>
          <w:szCs w:val="20"/>
          <w:lang w:val="en-US" w:eastAsia="it-IT"/>
        </w:rPr>
        <w:t>vector is</w:t>
      </w:r>
      <w:r w:rsidRPr="00F96923">
        <w:rPr>
          <w:rFonts w:ascii="Henderson BCG Sans" w:hAnsi="Henderson BCG Sans" w:cs="Henderson BCG Sans"/>
          <w:bCs/>
          <w:color w:val="000000" w:themeColor="text1"/>
          <w:szCs w:val="20"/>
          <w:lang w:val="en-US" w:eastAsia="it-IT"/>
        </w:rPr>
        <w:t xml:space="preserve"> set up</w:t>
      </w:r>
      <w:r w:rsidR="00954FAF">
        <w:rPr>
          <w:rFonts w:ascii="Henderson BCG Sans" w:hAnsi="Henderson BCG Sans" w:cs="Henderson BCG Sans"/>
          <w:bCs/>
          <w:color w:val="000000" w:themeColor="text1"/>
          <w:szCs w:val="20"/>
          <w:lang w:val="en-US" w:eastAsia="it-IT"/>
        </w:rPr>
        <w:t xml:space="preserve">. In this </w:t>
      </w:r>
      <w:proofErr w:type="gramStart"/>
      <w:r w:rsidR="00954FAF">
        <w:rPr>
          <w:rFonts w:ascii="Henderson BCG Sans" w:hAnsi="Henderson BCG Sans" w:cs="Henderson BCG Sans"/>
          <w:bCs/>
          <w:color w:val="000000" w:themeColor="text1"/>
          <w:szCs w:val="20"/>
          <w:lang w:val="en-US" w:eastAsia="it-IT"/>
        </w:rPr>
        <w:t>way</w:t>
      </w:r>
      <w:proofErr w:type="gramEnd"/>
      <w:r w:rsidR="00954FAF">
        <w:rPr>
          <w:rFonts w:ascii="Henderson BCG Sans" w:hAnsi="Henderson BCG Sans" w:cs="Henderson BCG Sans"/>
          <w:bCs/>
          <w:color w:val="000000" w:themeColor="text1"/>
          <w:szCs w:val="20"/>
          <w:lang w:val="en-US" w:eastAsia="it-IT"/>
        </w:rPr>
        <w:t xml:space="preserve"> </w:t>
      </w:r>
      <w:proofErr w:type="spellStart"/>
      <w:r w:rsidR="00954FAF">
        <w:rPr>
          <w:rFonts w:ascii="Henderson BCG Sans" w:hAnsi="Henderson BCG Sans" w:cs="Henderson BCG Sans"/>
          <w:bCs/>
          <w:color w:val="000000" w:themeColor="text1"/>
          <w:szCs w:val="20"/>
          <w:lang w:val="en-US" w:eastAsia="it-IT"/>
        </w:rPr>
        <w:t>lightGBM</w:t>
      </w:r>
      <w:proofErr w:type="spellEnd"/>
      <w:r w:rsidRPr="00F96923">
        <w:rPr>
          <w:rFonts w:ascii="Henderson BCG Sans" w:hAnsi="Henderson BCG Sans" w:cs="Henderson BCG Sans"/>
          <w:bCs/>
          <w:color w:val="000000" w:themeColor="text1"/>
          <w:szCs w:val="20"/>
          <w:lang w:val="en-US" w:eastAsia="it-IT"/>
        </w:rPr>
        <w:t xml:space="preserve"> </w:t>
      </w:r>
      <w:r w:rsidR="00045E3D">
        <w:rPr>
          <w:rFonts w:ascii="Henderson BCG Sans" w:hAnsi="Henderson BCG Sans" w:cs="Henderson BCG Sans"/>
          <w:bCs/>
          <w:color w:val="000000" w:themeColor="text1"/>
          <w:szCs w:val="20"/>
          <w:lang w:val="en-US" w:eastAsia="it-IT"/>
        </w:rPr>
        <w:t xml:space="preserve">can use it </w:t>
      </w:r>
      <w:r w:rsidRPr="00F96923">
        <w:rPr>
          <w:rFonts w:ascii="Henderson BCG Sans" w:hAnsi="Henderson BCG Sans" w:cs="Henderson BCG Sans"/>
          <w:bCs/>
          <w:color w:val="000000" w:themeColor="text1"/>
          <w:szCs w:val="20"/>
          <w:lang w:val="en-US" w:eastAsia="it-IT"/>
        </w:rPr>
        <w:t>for the optimization</w:t>
      </w:r>
    </w:p>
    <w:p w:rsidR="0014313F" w:rsidRPr="00F96923" w:rsidRDefault="0014313F" w:rsidP="001431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nderson BCG Sans" w:hAnsi="Henderson BCG Sans" w:cs="Henderson BCG Sans"/>
          <w:b/>
          <w:bCs/>
          <w:color w:val="000080"/>
          <w:sz w:val="20"/>
          <w:szCs w:val="20"/>
          <w:lang w:val="en-US" w:eastAsia="it-IT"/>
        </w:rPr>
      </w:pPr>
    </w:p>
    <w:p w:rsidR="0014313F" w:rsidRPr="00F96923" w:rsidRDefault="0014313F" w:rsidP="001431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nderson BCG Sans" w:hAnsi="Henderson BCG Sans" w:cs="Henderson BCG Sans"/>
          <w:color w:val="000000"/>
          <w:sz w:val="16"/>
          <w:szCs w:val="20"/>
          <w:lang w:val="en-US" w:eastAsia="it-IT"/>
        </w:rPr>
      </w:pPr>
      <w:proofErr w:type="gramStart"/>
      <w:r w:rsidRPr="00F96923">
        <w:rPr>
          <w:rFonts w:ascii="Henderson BCG Sans" w:hAnsi="Henderson BCG Sans" w:cs="Henderson BCG Sans"/>
          <w:b/>
          <w:bCs/>
          <w:color w:val="000080"/>
          <w:sz w:val="16"/>
          <w:szCs w:val="20"/>
          <w:lang w:val="en-US" w:eastAsia="it-IT"/>
        </w:rPr>
        <w:t xml:space="preserve">if </w:t>
      </w:r>
      <w:proofErr w:type="spellStart"/>
      <w:r w:rsidRPr="00F96923">
        <w:rPr>
          <w:rFonts w:ascii="Henderson BCG Sans" w:hAnsi="Henderson BCG Sans" w:cs="Henderson BCG Sans"/>
          <w:color w:val="000000"/>
          <w:sz w:val="16"/>
          <w:szCs w:val="20"/>
          <w:lang w:val="en-US" w:eastAsia="it-IT"/>
        </w:rPr>
        <w:t>usewg</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color w:val="000080"/>
          <w:sz w:val="16"/>
          <w:szCs w:val="20"/>
          <w:lang w:val="en-US" w:eastAsia="it-IT"/>
        </w:rPr>
        <w:t>print</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b/>
          <w:bCs/>
          <w:color w:val="008080"/>
          <w:sz w:val="16"/>
          <w:szCs w:val="20"/>
          <w:lang w:val="en-US" w:eastAsia="it-IT"/>
        </w:rPr>
        <w:t xml:space="preserve">'using </w:t>
      </w:r>
      <w:proofErr w:type="spellStart"/>
      <w:r w:rsidRPr="00F96923">
        <w:rPr>
          <w:rFonts w:ascii="Henderson BCG Sans" w:hAnsi="Henderson BCG Sans" w:cs="Henderson BCG Sans"/>
          <w:b/>
          <w:bCs/>
          <w:color w:val="008080"/>
          <w:sz w:val="16"/>
          <w:szCs w:val="20"/>
          <w:lang w:val="en-US" w:eastAsia="it-IT"/>
        </w:rPr>
        <w:t>wg</w:t>
      </w:r>
      <w:proofErr w:type="spellEnd"/>
      <w:r w:rsidRPr="00F96923">
        <w:rPr>
          <w:rFonts w:ascii="Henderson BCG Sans" w:hAnsi="Henderson BCG Sans" w:cs="Henderson BCG Sans"/>
          <w:b/>
          <w:bCs/>
          <w:color w:val="008080"/>
          <w:sz w:val="16"/>
          <w:szCs w:val="20"/>
          <w:lang w:val="en-US" w:eastAsia="it-IT"/>
        </w:rPr>
        <w:t>'</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i/>
          <w:iCs/>
          <w:color w:val="808080"/>
          <w:sz w:val="16"/>
          <w:szCs w:val="20"/>
          <w:lang w:val="en-US" w:eastAsia="it-IT"/>
        </w:rPr>
        <w:t># take the labels</w:t>
      </w:r>
      <w:r w:rsidRPr="00F96923">
        <w:rPr>
          <w:rFonts w:ascii="Henderson BCG Sans" w:hAnsi="Henderson BCG Sans" w:cs="Henderson BCG Sans"/>
          <w:i/>
          <w:iCs/>
          <w:color w:val="80808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div_train</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y_true_dict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train_dataset</w:t>
      </w:r>
      <w:proofErr w:type="spellEnd"/>
      <w:r w:rsidRPr="00F96923">
        <w:rPr>
          <w:rFonts w:ascii="Henderson BCG Sans" w:hAnsi="Henderson BCG Sans" w:cs="Henderson BCG Sans"/>
          <w:color w:val="000000"/>
          <w:sz w:val="16"/>
          <w:szCs w:val="20"/>
          <w:lang w:val="en-US" w:eastAsia="it-IT"/>
        </w:rPr>
        <w:t>].copy()</w:t>
      </w:r>
      <w:r w:rsidRPr="00F96923">
        <w:rPr>
          <w:rFonts w:ascii="Henderson BCG Sans" w:hAnsi="Henderson BCG Sans" w:cs="Henderson BCG Sans"/>
          <w:color w:val="000000"/>
          <w:sz w:val="16"/>
          <w:szCs w:val="20"/>
          <w:lang w:val="en-US" w:eastAsia="it-IT"/>
        </w:rPr>
        <w:br/>
        <w:t xml:space="preserve">    </w:t>
      </w:r>
      <w:r w:rsidRPr="00F96923">
        <w:rPr>
          <w:rFonts w:ascii="Henderson BCG Sans" w:hAnsi="Henderson BCG Sans" w:cs="Henderson BCG Sans"/>
          <w:i/>
          <w:iCs/>
          <w:color w:val="808080"/>
          <w:sz w:val="16"/>
          <w:szCs w:val="20"/>
          <w:lang w:val="en-US" w:eastAsia="it-IT"/>
        </w:rPr>
        <w:t># set labels&lt;290000 to 290000</w:t>
      </w:r>
      <w:r w:rsidRPr="00F96923">
        <w:rPr>
          <w:rFonts w:ascii="Henderson BCG Sans" w:hAnsi="Henderson BCG Sans" w:cs="Henderson BCG Sans"/>
          <w:i/>
          <w:iCs/>
          <w:color w:val="80808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div_train</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div_train</w:t>
      </w:r>
      <w:proofErr w:type="spellEnd"/>
      <w:r w:rsidRPr="00F96923">
        <w:rPr>
          <w:rFonts w:ascii="Henderson BCG Sans" w:hAnsi="Henderson BCG Sans" w:cs="Henderson BCG Sans"/>
          <w:color w:val="000000"/>
          <w:sz w:val="16"/>
          <w:szCs w:val="20"/>
          <w:lang w:val="en-US" w:eastAsia="it-IT"/>
        </w:rPr>
        <w:t xml:space="preserve"> &lt; </w:t>
      </w:r>
      <w:r w:rsidRPr="00F96923">
        <w:rPr>
          <w:rFonts w:ascii="Henderson BCG Sans" w:hAnsi="Henderson BCG Sans" w:cs="Henderson BCG Sans"/>
          <w:color w:val="0000FF"/>
          <w:sz w:val="16"/>
          <w:szCs w:val="20"/>
          <w:lang w:val="en-US" w:eastAsia="it-IT"/>
        </w:rPr>
        <w:t>290000</w:t>
      </w:r>
      <w:r w:rsidRPr="00F96923">
        <w:rPr>
          <w:rFonts w:ascii="Henderson BCG Sans" w:hAnsi="Henderson BCG Sans" w:cs="Henderson BCG Sans"/>
          <w:color w:val="000000"/>
          <w:sz w:val="16"/>
          <w:szCs w:val="20"/>
          <w:lang w:val="en-US" w:eastAsia="it-IT"/>
        </w:rPr>
        <w:t xml:space="preserve">] = </w:t>
      </w:r>
      <w:r w:rsidRPr="00F96923">
        <w:rPr>
          <w:rFonts w:ascii="Henderson BCG Sans" w:hAnsi="Henderson BCG Sans" w:cs="Henderson BCG Sans"/>
          <w:color w:val="0000FF"/>
          <w:sz w:val="16"/>
          <w:szCs w:val="20"/>
          <w:lang w:val="en-US" w:eastAsia="it-IT"/>
        </w:rPr>
        <w:t>290000</w:t>
      </w:r>
      <w:r w:rsidRPr="00F96923">
        <w:rPr>
          <w:rFonts w:ascii="Henderson BCG Sans" w:hAnsi="Henderson BCG Sans" w:cs="Henderson BCG Sans"/>
          <w:color w:val="0000FF"/>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div_val</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y_true_dict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val_dataset</w:t>
      </w:r>
      <w:proofErr w:type="spellEnd"/>
      <w:r w:rsidRPr="00F96923">
        <w:rPr>
          <w:rFonts w:ascii="Henderson BCG Sans" w:hAnsi="Henderson BCG Sans" w:cs="Henderson BCG Sans"/>
          <w:color w:val="000000"/>
          <w:sz w:val="16"/>
          <w:szCs w:val="20"/>
          <w:lang w:val="en-US" w:eastAsia="it-IT"/>
        </w:rPr>
        <w:t>].copy()</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div_val</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div_val</w:t>
      </w:r>
      <w:proofErr w:type="spellEnd"/>
      <w:r w:rsidRPr="00F96923">
        <w:rPr>
          <w:rFonts w:ascii="Henderson BCG Sans" w:hAnsi="Henderson BCG Sans" w:cs="Henderson BCG Sans"/>
          <w:color w:val="000000"/>
          <w:sz w:val="16"/>
          <w:szCs w:val="20"/>
          <w:lang w:val="en-US" w:eastAsia="it-IT"/>
        </w:rPr>
        <w:t xml:space="preserve"> &lt; </w:t>
      </w:r>
      <w:r w:rsidRPr="00F96923">
        <w:rPr>
          <w:rFonts w:ascii="Henderson BCG Sans" w:hAnsi="Henderson BCG Sans" w:cs="Henderson BCG Sans"/>
          <w:color w:val="0000FF"/>
          <w:sz w:val="16"/>
          <w:szCs w:val="20"/>
          <w:lang w:val="en-US" w:eastAsia="it-IT"/>
        </w:rPr>
        <w:t>290000</w:t>
      </w:r>
      <w:r w:rsidRPr="00F96923">
        <w:rPr>
          <w:rFonts w:ascii="Henderson BCG Sans" w:hAnsi="Henderson BCG Sans" w:cs="Henderson BCG Sans"/>
          <w:color w:val="000000"/>
          <w:sz w:val="16"/>
          <w:szCs w:val="20"/>
          <w:lang w:val="en-US" w:eastAsia="it-IT"/>
        </w:rPr>
        <w:t xml:space="preserve">] = </w:t>
      </w:r>
      <w:r w:rsidRPr="00F96923">
        <w:rPr>
          <w:rFonts w:ascii="Henderson BCG Sans" w:hAnsi="Henderson BCG Sans" w:cs="Henderson BCG Sans"/>
          <w:color w:val="0000FF"/>
          <w:sz w:val="16"/>
          <w:szCs w:val="20"/>
          <w:lang w:val="en-US" w:eastAsia="it-IT"/>
        </w:rPr>
        <w:t>290000</w:t>
      </w:r>
      <w:r w:rsidRPr="00F96923">
        <w:rPr>
          <w:rFonts w:ascii="Henderson BCG Sans" w:hAnsi="Henderson BCG Sans" w:cs="Henderson BCG Sans"/>
          <w:color w:val="0000FF"/>
          <w:sz w:val="16"/>
          <w:szCs w:val="20"/>
          <w:lang w:val="en-US" w:eastAsia="it-IT"/>
        </w:rPr>
        <w:br/>
        <w:t xml:space="preserve">    </w:t>
      </w:r>
      <w:r w:rsidRPr="00F96923">
        <w:rPr>
          <w:rFonts w:ascii="Henderson BCG Sans" w:hAnsi="Henderson BCG Sans" w:cs="Henderson BCG Sans"/>
          <w:i/>
          <w:iCs/>
          <w:color w:val="808080"/>
          <w:sz w:val="16"/>
          <w:szCs w:val="20"/>
          <w:lang w:val="en-US" w:eastAsia="it-IT"/>
        </w:rPr>
        <w:t xml:space="preserve">#create </w:t>
      </w:r>
      <w:proofErr w:type="spellStart"/>
      <w:r w:rsidRPr="00F96923">
        <w:rPr>
          <w:rFonts w:ascii="Henderson BCG Sans" w:hAnsi="Henderson BCG Sans" w:cs="Henderson BCG Sans"/>
          <w:i/>
          <w:iCs/>
          <w:color w:val="808080"/>
          <w:sz w:val="16"/>
          <w:szCs w:val="20"/>
          <w:lang w:val="en-US" w:eastAsia="it-IT"/>
        </w:rPr>
        <w:t>ligthgbm</w:t>
      </w:r>
      <w:proofErr w:type="spellEnd"/>
      <w:r w:rsidRPr="00F96923">
        <w:rPr>
          <w:rFonts w:ascii="Henderson BCG Sans" w:hAnsi="Henderson BCG Sans" w:cs="Henderson BCG Sans"/>
          <w:i/>
          <w:iCs/>
          <w:color w:val="808080"/>
          <w:sz w:val="16"/>
          <w:szCs w:val="20"/>
          <w:lang w:val="en-US" w:eastAsia="it-IT"/>
        </w:rPr>
        <w:t xml:space="preserve"> vector with </w:t>
      </w:r>
      <w:proofErr w:type="spellStart"/>
      <w:r w:rsidRPr="00F96923">
        <w:rPr>
          <w:rFonts w:ascii="Henderson BCG Sans" w:hAnsi="Henderson BCG Sans" w:cs="Henderson BCG Sans"/>
          <w:i/>
          <w:iCs/>
          <w:color w:val="808080"/>
          <w:sz w:val="16"/>
          <w:szCs w:val="20"/>
          <w:lang w:val="en-US" w:eastAsia="it-IT"/>
        </w:rPr>
        <w:t>weigts</w:t>
      </w:r>
      <w:proofErr w:type="spellEnd"/>
      <w:r w:rsidRPr="00F96923">
        <w:rPr>
          <w:rFonts w:ascii="Henderson BCG Sans" w:hAnsi="Henderson BCG Sans" w:cs="Henderson BCG Sans"/>
          <w:i/>
          <w:iCs/>
          <w:color w:val="808080"/>
          <w:sz w:val="16"/>
          <w:szCs w:val="20"/>
          <w:lang w:val="en-US" w:eastAsia="it-IT"/>
        </w:rPr>
        <w:t xml:space="preserve"> </w:t>
      </w:r>
      <w:r w:rsidRPr="00F96923">
        <w:rPr>
          <w:rFonts w:ascii="Henderson BCG Sans" w:hAnsi="Henderson BCG Sans" w:cs="Henderson BCG Sans"/>
          <w:i/>
          <w:iCs/>
          <w:color w:val="80808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d_train</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lgbm.Dataset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x_dict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train_dataset</w:t>
      </w:r>
      <w:proofErr w:type="spellEnd"/>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y_dict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train_dataset</w:t>
      </w:r>
      <w:proofErr w:type="spellEnd"/>
      <w:r w:rsidRPr="00F96923">
        <w:rPr>
          <w:rFonts w:ascii="Henderson BCG Sans" w:hAnsi="Henderson BCG Sans" w:cs="Henderson BCG Sans"/>
          <w:color w:val="000000"/>
          <w:sz w:val="16"/>
          <w:szCs w:val="20"/>
          <w:lang w:val="en-US" w:eastAsia="it-IT"/>
        </w:rPr>
        <w:t xml:space="preserve">], </w:t>
      </w:r>
      <w:r w:rsidRPr="00F96923">
        <w:rPr>
          <w:rFonts w:ascii="Henderson BCG Sans" w:hAnsi="Henderson BCG Sans" w:cs="Henderson BCG Sans"/>
          <w:color w:val="660099"/>
          <w:sz w:val="16"/>
          <w:szCs w:val="20"/>
          <w:lang w:val="en-US" w:eastAsia="it-IT"/>
        </w:rPr>
        <w:t>weight</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FF"/>
          <w:sz w:val="16"/>
          <w:szCs w:val="20"/>
          <w:lang w:val="en-US" w:eastAsia="it-IT"/>
        </w:rPr>
        <w:t xml:space="preserve">1 </w:t>
      </w:r>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div_train</w:t>
      </w:r>
      <w:proofErr w:type="spellEnd"/>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00"/>
          <w:sz w:val="16"/>
          <w:szCs w:val="20"/>
          <w:lang w:val="en-US" w:eastAsia="it-IT"/>
        </w:rPr>
        <w:br/>
        <w:t xml:space="preserve">    </w:t>
      </w:r>
      <w:proofErr w:type="spellStart"/>
      <w:r w:rsidRPr="00F96923">
        <w:rPr>
          <w:rFonts w:ascii="Henderson BCG Sans" w:hAnsi="Henderson BCG Sans" w:cs="Henderson BCG Sans"/>
          <w:color w:val="000000"/>
          <w:sz w:val="16"/>
          <w:szCs w:val="20"/>
          <w:lang w:val="en-US" w:eastAsia="it-IT"/>
        </w:rPr>
        <w:t>d_valid</w:t>
      </w:r>
      <w:proofErr w:type="spellEnd"/>
      <w:r w:rsidRPr="00F96923">
        <w:rPr>
          <w:rFonts w:ascii="Henderson BCG Sans" w:hAnsi="Henderson BCG Sans" w:cs="Henderson BCG Sans"/>
          <w:color w:val="000000"/>
          <w:sz w:val="16"/>
          <w:szCs w:val="20"/>
          <w:lang w:val="en-US" w:eastAsia="it-IT"/>
        </w:rPr>
        <w:t xml:space="preserve"> = </w:t>
      </w:r>
      <w:proofErr w:type="spellStart"/>
      <w:r w:rsidRPr="00F96923">
        <w:rPr>
          <w:rFonts w:ascii="Henderson BCG Sans" w:hAnsi="Henderson BCG Sans" w:cs="Henderson BCG Sans"/>
          <w:color w:val="000000"/>
          <w:sz w:val="16"/>
          <w:szCs w:val="20"/>
          <w:lang w:val="en-US" w:eastAsia="it-IT"/>
        </w:rPr>
        <w:t>lgbm.Dataset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x_dict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val_dataset</w:t>
      </w:r>
      <w:proofErr w:type="spellEnd"/>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y_dict</w:t>
      </w:r>
      <w:proofErr w:type="spellEnd"/>
      <w:r w:rsidRPr="00F96923">
        <w:rPr>
          <w:rFonts w:ascii="Henderson BCG Sans" w:hAnsi="Henderson BCG Sans" w:cs="Henderson BCG Sans"/>
          <w:color w:val="000000"/>
          <w:sz w:val="16"/>
          <w:szCs w:val="20"/>
          <w:lang w:val="en-US" w:eastAsia="it-IT"/>
        </w:rPr>
        <w:t>[</w:t>
      </w:r>
      <w:proofErr w:type="spellStart"/>
      <w:r w:rsidRPr="00F96923">
        <w:rPr>
          <w:rFonts w:ascii="Henderson BCG Sans" w:hAnsi="Henderson BCG Sans" w:cs="Henderson BCG Sans"/>
          <w:color w:val="000000"/>
          <w:sz w:val="16"/>
          <w:szCs w:val="20"/>
          <w:lang w:val="en-US" w:eastAsia="it-IT"/>
        </w:rPr>
        <w:t>val_dataset</w:t>
      </w:r>
      <w:proofErr w:type="spellEnd"/>
      <w:r w:rsidRPr="00F96923">
        <w:rPr>
          <w:rFonts w:ascii="Henderson BCG Sans" w:hAnsi="Henderson BCG Sans" w:cs="Henderson BCG Sans"/>
          <w:color w:val="000000"/>
          <w:sz w:val="16"/>
          <w:szCs w:val="20"/>
          <w:lang w:val="en-US" w:eastAsia="it-IT"/>
        </w:rPr>
        <w:t xml:space="preserve">], </w:t>
      </w:r>
      <w:r w:rsidRPr="00F96923">
        <w:rPr>
          <w:rFonts w:ascii="Henderson BCG Sans" w:hAnsi="Henderson BCG Sans" w:cs="Henderson BCG Sans"/>
          <w:color w:val="660099"/>
          <w:sz w:val="16"/>
          <w:szCs w:val="20"/>
          <w:lang w:val="en-US" w:eastAsia="it-IT"/>
        </w:rPr>
        <w:t>weight</w:t>
      </w:r>
      <w:r w:rsidRPr="00F96923">
        <w:rPr>
          <w:rFonts w:ascii="Henderson BCG Sans" w:hAnsi="Henderson BCG Sans" w:cs="Henderson BCG Sans"/>
          <w:color w:val="000000"/>
          <w:sz w:val="16"/>
          <w:szCs w:val="20"/>
          <w:lang w:val="en-US" w:eastAsia="it-IT"/>
        </w:rPr>
        <w:t>=</w:t>
      </w:r>
      <w:r w:rsidRPr="00F96923">
        <w:rPr>
          <w:rFonts w:ascii="Henderson BCG Sans" w:hAnsi="Henderson BCG Sans" w:cs="Henderson BCG Sans"/>
          <w:color w:val="0000FF"/>
          <w:sz w:val="16"/>
          <w:szCs w:val="20"/>
          <w:lang w:val="en-US" w:eastAsia="it-IT"/>
        </w:rPr>
        <w:t xml:space="preserve">1 </w:t>
      </w:r>
      <w:r w:rsidRPr="00F96923">
        <w:rPr>
          <w:rFonts w:ascii="Henderson BCG Sans" w:hAnsi="Henderson BCG Sans" w:cs="Henderson BCG Sans"/>
          <w:color w:val="000000"/>
          <w:sz w:val="16"/>
          <w:szCs w:val="20"/>
          <w:lang w:val="en-US" w:eastAsia="it-IT"/>
        </w:rPr>
        <w:t xml:space="preserve">/ </w:t>
      </w:r>
      <w:proofErr w:type="spellStart"/>
      <w:r w:rsidRPr="00F96923">
        <w:rPr>
          <w:rFonts w:ascii="Henderson BCG Sans" w:hAnsi="Henderson BCG Sans" w:cs="Henderson BCG Sans"/>
          <w:color w:val="000000"/>
          <w:sz w:val="16"/>
          <w:szCs w:val="20"/>
          <w:lang w:val="en-US" w:eastAsia="it-IT"/>
        </w:rPr>
        <w:t>div_val</w:t>
      </w:r>
      <w:proofErr w:type="spellEnd"/>
      <w:r w:rsidRPr="00F96923">
        <w:rPr>
          <w:rFonts w:ascii="Henderson BCG Sans" w:hAnsi="Henderson BCG Sans" w:cs="Henderson BCG Sans"/>
          <w:color w:val="000000"/>
          <w:sz w:val="16"/>
          <w:szCs w:val="20"/>
          <w:lang w:val="en-US" w:eastAsia="it-IT"/>
        </w:rPr>
        <w:t>)</w:t>
      </w:r>
      <w:proofErr w:type="gramEnd"/>
    </w:p>
    <w:p w:rsidR="0014313F" w:rsidRPr="00F96923" w:rsidRDefault="0014313F" w:rsidP="0014313F">
      <w:pPr>
        <w:pStyle w:val="ListParagraph"/>
        <w:shd w:val="clear" w:color="auto" w:fill="FFFFFF"/>
        <w:spacing w:before="100" w:beforeAutospacing="1" w:after="100" w:afterAutospacing="1"/>
        <w:ind w:left="730"/>
        <w:rPr>
          <w:rFonts w:ascii="Henderson BCG Sans" w:hAnsi="Henderson BCG Sans" w:cs="Henderson BCG Sans"/>
          <w:lang w:val="en-US"/>
        </w:rPr>
      </w:pPr>
    </w:p>
    <w:p w:rsidR="00D96C87" w:rsidRPr="000366E4" w:rsidRDefault="00D96C87" w:rsidP="00D96C87">
      <w:pPr>
        <w:shd w:val="clear" w:color="auto" w:fill="FFFFFF"/>
        <w:spacing w:before="100" w:beforeAutospacing="1" w:after="100" w:afterAutospacing="1"/>
        <w:ind w:left="360"/>
        <w:rPr>
          <w:rFonts w:ascii="Henderson BCG Sans" w:hAnsi="Henderson BCG Sans" w:cs="Henderson BCG Sans"/>
          <w:color w:val="222222"/>
          <w:sz w:val="32"/>
          <w:lang w:val="en-US" w:eastAsia="it-IT"/>
        </w:rPr>
      </w:pPr>
    </w:p>
    <w:p w:rsidR="00C8605F" w:rsidRPr="000366E4" w:rsidRDefault="0014313F" w:rsidP="0014313F">
      <w:pPr>
        <w:pStyle w:val="ListParagraph"/>
        <w:numPr>
          <w:ilvl w:val="0"/>
          <w:numId w:val="35"/>
        </w:numPr>
        <w:rPr>
          <w:rFonts w:ascii="Henderson BCG Sans" w:hAnsi="Henderson BCG Sans" w:cs="Henderson BCG Sans"/>
          <w:b/>
          <w:sz w:val="28"/>
          <w:lang w:val="en-US"/>
        </w:rPr>
      </w:pPr>
      <w:r w:rsidRPr="000366E4">
        <w:rPr>
          <w:rFonts w:ascii="Henderson BCG Sans" w:hAnsi="Henderson BCG Sans" w:cs="Henderson BCG Sans"/>
          <w:b/>
          <w:sz w:val="28"/>
          <w:lang w:val="en-US"/>
        </w:rPr>
        <w:t xml:space="preserve">What are some other things you tried that </w:t>
      </w:r>
      <w:proofErr w:type="gramStart"/>
      <w:r w:rsidRPr="000366E4">
        <w:rPr>
          <w:rFonts w:ascii="Henderson BCG Sans" w:hAnsi="Henderson BCG Sans" w:cs="Henderson BCG Sans"/>
          <w:b/>
          <w:sz w:val="28"/>
          <w:lang w:val="en-US"/>
        </w:rPr>
        <w:t>didn’t</w:t>
      </w:r>
      <w:proofErr w:type="gramEnd"/>
      <w:r w:rsidRPr="000366E4">
        <w:rPr>
          <w:rFonts w:ascii="Henderson BCG Sans" w:hAnsi="Henderson BCG Sans" w:cs="Henderson BCG Sans"/>
          <w:b/>
          <w:sz w:val="28"/>
          <w:lang w:val="en-US"/>
        </w:rPr>
        <w:t xml:space="preserve"> necessarily make it into the final workflow (quick overview)?</w:t>
      </w:r>
    </w:p>
    <w:p w:rsidR="0014313F" w:rsidRPr="000366E4" w:rsidRDefault="0014313F" w:rsidP="0014313F">
      <w:pPr>
        <w:pStyle w:val="ListParagraph"/>
        <w:numPr>
          <w:ilvl w:val="0"/>
          <w:numId w:val="36"/>
        </w:numPr>
        <w:rPr>
          <w:rFonts w:ascii="Henderson BCG Sans" w:hAnsi="Henderson BCG Sans" w:cs="Henderson BCG Sans"/>
          <w:lang w:val="en-US"/>
        </w:rPr>
      </w:pPr>
      <w:r w:rsidRPr="000366E4">
        <w:rPr>
          <w:rFonts w:ascii="Henderson BCG Sans" w:hAnsi="Henderson BCG Sans" w:cs="Henderson BCG Sans"/>
          <w:lang w:val="en-US"/>
        </w:rPr>
        <w:t xml:space="preserve">Train models at </w:t>
      </w:r>
      <w:proofErr w:type="spellStart"/>
      <w:r w:rsidRPr="000366E4">
        <w:rPr>
          <w:rFonts w:ascii="Henderson BCG Sans" w:hAnsi="Henderson BCG Sans" w:cs="Henderson BCG Sans"/>
          <w:lang w:val="en-US"/>
        </w:rPr>
        <w:t>process_id</w:t>
      </w:r>
      <w:proofErr w:type="spellEnd"/>
      <w:r w:rsidRPr="000366E4">
        <w:rPr>
          <w:rFonts w:ascii="Henderson BCG Sans" w:hAnsi="Henderson BCG Sans" w:cs="Henderson BCG Sans"/>
          <w:lang w:val="en-US"/>
        </w:rPr>
        <w:t xml:space="preserve"> aggregation level</w:t>
      </w:r>
    </w:p>
    <w:p w:rsidR="0014313F" w:rsidRDefault="0014313F" w:rsidP="0014313F">
      <w:pPr>
        <w:pStyle w:val="ListParagraph"/>
        <w:numPr>
          <w:ilvl w:val="0"/>
          <w:numId w:val="36"/>
        </w:numPr>
        <w:rPr>
          <w:rFonts w:ascii="Henderson BCG Sans" w:hAnsi="Henderson BCG Sans" w:cs="Henderson BCG Sans"/>
          <w:lang w:val="en-US"/>
        </w:rPr>
      </w:pPr>
      <w:proofErr w:type="spellStart"/>
      <w:r w:rsidRPr="000366E4">
        <w:rPr>
          <w:rFonts w:ascii="Henderson BCG Sans" w:hAnsi="Henderson BCG Sans" w:cs="Henderson BCG Sans"/>
          <w:lang w:val="en-US"/>
        </w:rPr>
        <w:t>Catboost</w:t>
      </w:r>
      <w:proofErr w:type="spellEnd"/>
      <w:r w:rsidRPr="000366E4">
        <w:rPr>
          <w:rFonts w:ascii="Henderson BCG Sans" w:hAnsi="Henderson BCG Sans" w:cs="Henderson BCG Sans"/>
          <w:lang w:val="en-US"/>
        </w:rPr>
        <w:t xml:space="preserve"> + </w:t>
      </w:r>
      <w:proofErr w:type="spellStart"/>
      <w:r w:rsidRPr="000366E4">
        <w:rPr>
          <w:rFonts w:ascii="Henderson BCG Sans" w:hAnsi="Henderson BCG Sans" w:cs="Henderson BCG Sans"/>
          <w:lang w:val="en-US"/>
        </w:rPr>
        <w:t>Xgboost</w:t>
      </w:r>
      <w:proofErr w:type="spellEnd"/>
    </w:p>
    <w:p w:rsidR="000366E4" w:rsidRPr="000366E4" w:rsidRDefault="000366E4" w:rsidP="0014313F">
      <w:pPr>
        <w:pStyle w:val="ListParagraph"/>
        <w:numPr>
          <w:ilvl w:val="0"/>
          <w:numId w:val="36"/>
        </w:numPr>
        <w:rPr>
          <w:rFonts w:ascii="Henderson BCG Sans" w:hAnsi="Henderson BCG Sans" w:cs="Henderson BCG Sans"/>
          <w:lang w:val="en-US"/>
        </w:rPr>
      </w:pPr>
      <w:r>
        <w:rPr>
          <w:rFonts w:ascii="Henderson BCG Sans" w:hAnsi="Henderson BCG Sans" w:cs="Henderson BCG Sans"/>
          <w:lang w:val="en-US"/>
        </w:rPr>
        <w:t xml:space="preserve">A lot of feature engineering </w:t>
      </w:r>
    </w:p>
    <w:p w:rsidR="0014313F" w:rsidRPr="00F96923" w:rsidRDefault="0014313F" w:rsidP="00F96923">
      <w:pPr>
        <w:pStyle w:val="ListParagraph"/>
        <w:ind w:left="1080"/>
        <w:rPr>
          <w:rFonts w:ascii="Henderson BCG Sans" w:hAnsi="Henderson BCG Sans" w:cs="Henderson BCG Sans"/>
          <w:lang w:val="en-US"/>
        </w:rPr>
      </w:pPr>
    </w:p>
    <w:p w:rsidR="00F96923" w:rsidRPr="000366E4" w:rsidRDefault="00F96923" w:rsidP="00F96923">
      <w:pPr>
        <w:pStyle w:val="ListParagraph"/>
        <w:numPr>
          <w:ilvl w:val="0"/>
          <w:numId w:val="35"/>
        </w:numPr>
        <w:rPr>
          <w:rFonts w:ascii="Henderson BCG Sans" w:hAnsi="Henderson BCG Sans" w:cs="Henderson BCG Sans"/>
          <w:b/>
          <w:sz w:val="28"/>
          <w:lang w:val="en-US"/>
        </w:rPr>
      </w:pPr>
      <w:r w:rsidRPr="000366E4">
        <w:rPr>
          <w:rFonts w:ascii="Henderson BCG Sans" w:hAnsi="Henderson BCG Sans" w:cs="Henderson BCG Sans"/>
          <w:b/>
          <w:sz w:val="28"/>
          <w:lang w:val="en-US"/>
        </w:rPr>
        <w:t xml:space="preserve">Did you use any tools for data preparation or exploratory data analysis that </w:t>
      </w:r>
      <w:proofErr w:type="gramStart"/>
      <w:r w:rsidRPr="000366E4">
        <w:rPr>
          <w:rFonts w:ascii="Henderson BCG Sans" w:hAnsi="Henderson BCG Sans" w:cs="Henderson BCG Sans"/>
          <w:b/>
          <w:sz w:val="28"/>
          <w:lang w:val="en-US"/>
        </w:rPr>
        <w:t>aren’t</w:t>
      </w:r>
      <w:proofErr w:type="gramEnd"/>
      <w:r w:rsidRPr="000366E4">
        <w:rPr>
          <w:rFonts w:ascii="Henderson BCG Sans" w:hAnsi="Henderson BCG Sans" w:cs="Henderson BCG Sans"/>
          <w:b/>
          <w:sz w:val="28"/>
          <w:lang w:val="en-US"/>
        </w:rPr>
        <w:t xml:space="preserve"> listed in your code submission?</w:t>
      </w:r>
    </w:p>
    <w:p w:rsidR="00F96923" w:rsidRPr="00F96923" w:rsidRDefault="00F96923" w:rsidP="00F96923">
      <w:pPr>
        <w:pStyle w:val="ListParagraph"/>
        <w:rPr>
          <w:rFonts w:ascii="Henderson BCG Sans" w:hAnsi="Henderson BCG Sans" w:cs="Henderson BCG Sans"/>
          <w:lang w:val="en-US"/>
        </w:rPr>
      </w:pPr>
      <w:r w:rsidRPr="00F96923">
        <w:rPr>
          <w:rFonts w:ascii="Henderson BCG Sans" w:hAnsi="Henderson BCG Sans" w:cs="Henderson BCG Sans"/>
          <w:lang w:val="en-US"/>
        </w:rPr>
        <w:lastRenderedPageBreak/>
        <w:t>No</w:t>
      </w:r>
    </w:p>
    <w:p w:rsidR="00F96923" w:rsidRPr="00F96923" w:rsidRDefault="00F96923" w:rsidP="00F96923">
      <w:pPr>
        <w:rPr>
          <w:rFonts w:ascii="Henderson BCG Sans" w:hAnsi="Henderson BCG Sans" w:cs="Henderson BCG Sans"/>
          <w:lang w:val="en-US"/>
        </w:rPr>
      </w:pPr>
    </w:p>
    <w:p w:rsidR="00F96923" w:rsidRPr="000366E4" w:rsidRDefault="00F96923" w:rsidP="00F96923">
      <w:pPr>
        <w:pStyle w:val="ListParagraph"/>
        <w:numPr>
          <w:ilvl w:val="0"/>
          <w:numId w:val="35"/>
        </w:numPr>
        <w:rPr>
          <w:rFonts w:ascii="Henderson BCG Sans" w:hAnsi="Henderson BCG Sans" w:cs="Henderson BCG Sans"/>
          <w:b/>
          <w:sz w:val="28"/>
          <w:lang w:val="en-US"/>
        </w:rPr>
      </w:pPr>
      <w:r w:rsidRPr="000366E4">
        <w:rPr>
          <w:rFonts w:ascii="Henderson BCG Sans" w:hAnsi="Henderson BCG Sans" w:cs="Henderson BCG Sans"/>
          <w:b/>
          <w:sz w:val="28"/>
          <w:lang w:val="en-US"/>
        </w:rPr>
        <w:t>How did you evaluate performance of the model other than the provided metric, if at all?</w:t>
      </w:r>
    </w:p>
    <w:p w:rsidR="00F96923" w:rsidRPr="00F96923" w:rsidRDefault="00F96923" w:rsidP="00F96923">
      <w:pPr>
        <w:pStyle w:val="ListParagraph"/>
        <w:rPr>
          <w:rFonts w:ascii="Henderson BCG Sans" w:hAnsi="Henderson BCG Sans" w:cs="Henderson BCG Sans"/>
          <w:lang w:val="en-US"/>
        </w:rPr>
      </w:pPr>
      <w:r w:rsidRPr="00F96923">
        <w:rPr>
          <w:rFonts w:ascii="Henderson BCG Sans" w:hAnsi="Henderson BCG Sans" w:cs="Henderson BCG Sans"/>
          <w:lang w:val="en-US"/>
        </w:rPr>
        <w:t>The predictions in the out folds + the data subsampling by phase (see 3.1) seem to provide and efficient method to validate the model</w:t>
      </w:r>
    </w:p>
    <w:p w:rsidR="00F96923" w:rsidRPr="00F96923" w:rsidRDefault="00F96923" w:rsidP="00F96923">
      <w:pPr>
        <w:pStyle w:val="ListParagraph"/>
        <w:rPr>
          <w:rFonts w:ascii="Henderson BCG Sans" w:hAnsi="Henderson BCG Sans" w:cs="Henderson BCG Sans"/>
          <w:lang w:val="en-US"/>
        </w:rPr>
      </w:pPr>
    </w:p>
    <w:p w:rsidR="00F96923" w:rsidRPr="000366E4" w:rsidRDefault="00F96923" w:rsidP="00F96923">
      <w:pPr>
        <w:pStyle w:val="ListParagraph"/>
        <w:numPr>
          <w:ilvl w:val="0"/>
          <w:numId w:val="35"/>
        </w:numPr>
        <w:rPr>
          <w:rFonts w:ascii="Henderson BCG Sans" w:hAnsi="Henderson BCG Sans" w:cs="Henderson BCG Sans"/>
          <w:b/>
          <w:sz w:val="28"/>
          <w:lang w:val="en-US"/>
        </w:rPr>
      </w:pPr>
      <w:r w:rsidRPr="000366E4">
        <w:rPr>
          <w:rFonts w:ascii="Henderson BCG Sans" w:hAnsi="Henderson BCG Sans" w:cs="Henderson BCG Sans"/>
          <w:b/>
          <w:sz w:val="28"/>
          <w:lang w:val="en-US"/>
        </w:rPr>
        <w:t>Anything we should watch out for or be aware of in using your model (e.g. code quirks, memory requirements, numerical stability issues, etc.)?</w:t>
      </w:r>
    </w:p>
    <w:p w:rsidR="00F96923" w:rsidRDefault="00F96923" w:rsidP="00F96923">
      <w:pPr>
        <w:pStyle w:val="ListParagraph"/>
        <w:rPr>
          <w:rFonts w:ascii="Henderson BCG Sans" w:hAnsi="Henderson BCG Sans" w:cs="Henderson BCG Sans"/>
          <w:lang w:val="en-US"/>
        </w:rPr>
      </w:pPr>
      <w:r w:rsidRPr="00F96923">
        <w:rPr>
          <w:rFonts w:ascii="Henderson BCG Sans" w:hAnsi="Henderson BCG Sans" w:cs="Henderson BCG Sans"/>
          <w:lang w:val="en-US"/>
        </w:rPr>
        <w:t xml:space="preserve">The code runs without any problem on a laptop with 32 GB of ram. The main issue is the execution time (It take 36 hours to run on my laptop). </w:t>
      </w:r>
    </w:p>
    <w:p w:rsidR="000366E4" w:rsidRPr="00F96923" w:rsidRDefault="000366E4" w:rsidP="00F96923">
      <w:pPr>
        <w:pStyle w:val="ListParagraph"/>
        <w:rPr>
          <w:rFonts w:ascii="Henderson BCG Sans" w:hAnsi="Henderson BCG Sans" w:cs="Henderson BCG Sans"/>
          <w:lang w:val="en-US"/>
        </w:rPr>
      </w:pPr>
      <w:r>
        <w:rPr>
          <w:rFonts w:ascii="Henderson BCG Sans" w:hAnsi="Henderson BCG Sans" w:cs="Henderson BCG Sans"/>
          <w:lang w:val="en-US"/>
        </w:rPr>
        <w:t xml:space="preserve">If the size of the dataset changes consider a re-tune of the models parameters </w:t>
      </w:r>
    </w:p>
    <w:p w:rsidR="00F96923" w:rsidRPr="00F96923" w:rsidRDefault="00F96923" w:rsidP="00F96923">
      <w:pPr>
        <w:rPr>
          <w:rFonts w:ascii="Henderson BCG Sans" w:hAnsi="Henderson BCG Sans" w:cs="Henderson BCG Sans"/>
          <w:lang w:val="en-US"/>
        </w:rPr>
      </w:pPr>
    </w:p>
    <w:p w:rsidR="00F96923" w:rsidRPr="000366E4" w:rsidRDefault="00F96923" w:rsidP="00F96923">
      <w:pPr>
        <w:pStyle w:val="Normal1"/>
        <w:numPr>
          <w:ilvl w:val="0"/>
          <w:numId w:val="35"/>
        </w:numPr>
        <w:contextualSpacing/>
        <w:rPr>
          <w:rFonts w:ascii="Henderson BCG Sans" w:hAnsi="Henderson BCG Sans" w:cs="Henderson BCG Sans"/>
          <w:b/>
          <w:sz w:val="28"/>
        </w:rPr>
      </w:pPr>
      <w:r w:rsidRPr="000366E4">
        <w:rPr>
          <w:rFonts w:ascii="Henderson BCG Sans" w:hAnsi="Henderson BCG Sans" w:cs="Henderson BCG Sans"/>
          <w:b/>
          <w:sz w:val="28"/>
        </w:rPr>
        <w:t>Do you have any useful charts, graphs, or visualizations from the process?</w:t>
      </w:r>
    </w:p>
    <w:p w:rsidR="00F96923" w:rsidRPr="00F96923" w:rsidRDefault="00F96923" w:rsidP="00F96923">
      <w:pPr>
        <w:pStyle w:val="Normal1"/>
        <w:ind w:left="720"/>
        <w:contextualSpacing/>
        <w:rPr>
          <w:rFonts w:ascii="Henderson BCG Sans" w:hAnsi="Henderson BCG Sans" w:cs="Henderson BCG Sans"/>
        </w:rPr>
      </w:pPr>
      <w:r w:rsidRPr="00F96923">
        <w:rPr>
          <w:rFonts w:ascii="Henderson BCG Sans" w:hAnsi="Henderson BCG Sans" w:cs="Henderson BCG Sans"/>
        </w:rPr>
        <w:t>No</w:t>
      </w:r>
      <w:r w:rsidR="00D27103">
        <w:rPr>
          <w:rFonts w:ascii="Henderson BCG Sans" w:hAnsi="Henderson BCG Sans" w:cs="Henderson BCG Sans"/>
        </w:rPr>
        <w:t xml:space="preserve">, the process </w:t>
      </w:r>
      <w:proofErr w:type="gramStart"/>
      <w:r w:rsidR="00D27103">
        <w:rPr>
          <w:rFonts w:ascii="Henderson BCG Sans" w:hAnsi="Henderson BCG Sans" w:cs="Henderson BCG Sans"/>
        </w:rPr>
        <w:t>is implemented</w:t>
      </w:r>
      <w:proofErr w:type="gramEnd"/>
      <w:r w:rsidR="00D27103">
        <w:rPr>
          <w:rFonts w:ascii="Henderson BCG Sans" w:hAnsi="Henderson BCG Sans" w:cs="Henderson BCG Sans"/>
        </w:rPr>
        <w:t xml:space="preserve"> without visualization</w:t>
      </w:r>
    </w:p>
    <w:p w:rsidR="00F96923" w:rsidRPr="00F96923" w:rsidRDefault="00F96923" w:rsidP="00F96923">
      <w:pPr>
        <w:pStyle w:val="Normal1"/>
        <w:ind w:left="720"/>
        <w:contextualSpacing/>
        <w:rPr>
          <w:rFonts w:ascii="Henderson BCG Sans" w:hAnsi="Henderson BCG Sans" w:cs="Henderson BCG Sans"/>
        </w:rPr>
      </w:pPr>
    </w:p>
    <w:p w:rsidR="00F96923" w:rsidRPr="000366E4" w:rsidRDefault="00F96923" w:rsidP="00F96923">
      <w:pPr>
        <w:pStyle w:val="Normal1"/>
        <w:numPr>
          <w:ilvl w:val="0"/>
          <w:numId w:val="35"/>
        </w:numPr>
        <w:contextualSpacing/>
        <w:rPr>
          <w:rFonts w:ascii="Henderson BCG Sans" w:hAnsi="Henderson BCG Sans" w:cs="Henderson BCG Sans"/>
          <w:b/>
          <w:sz w:val="28"/>
        </w:rPr>
      </w:pPr>
      <w:r w:rsidRPr="000366E4">
        <w:rPr>
          <w:rFonts w:ascii="Henderson BCG Sans" w:hAnsi="Henderson BCG Sans" w:cs="Henderson BCG Sans"/>
          <w:b/>
          <w:sz w:val="28"/>
        </w:rPr>
        <w:t>If you were to continue working on this problem for the next year, what methods or techniques might you try in order to build on your work so far? Are there other fields or features you felt would have been very helpful to have?</w:t>
      </w:r>
    </w:p>
    <w:p w:rsidR="00F96923" w:rsidRPr="00F96923" w:rsidRDefault="00F96923" w:rsidP="00F96923">
      <w:pPr>
        <w:pStyle w:val="Normal1"/>
        <w:numPr>
          <w:ilvl w:val="0"/>
          <w:numId w:val="36"/>
        </w:numPr>
        <w:contextualSpacing/>
        <w:rPr>
          <w:rFonts w:ascii="Henderson BCG Sans" w:hAnsi="Henderson BCG Sans" w:cs="Henderson BCG Sans"/>
        </w:rPr>
      </w:pPr>
      <w:r w:rsidRPr="00F96923">
        <w:rPr>
          <w:rFonts w:ascii="Henderson BCG Sans" w:hAnsi="Henderson BCG Sans" w:cs="Henderson BCG Sans"/>
        </w:rPr>
        <w:t xml:space="preserve">Add </w:t>
      </w:r>
      <w:proofErr w:type="spellStart"/>
      <w:r w:rsidRPr="00F96923">
        <w:rPr>
          <w:rFonts w:ascii="Henderson BCG Sans" w:hAnsi="Henderson BCG Sans" w:cs="Henderson BCG Sans"/>
        </w:rPr>
        <w:t>object_id</w:t>
      </w:r>
      <w:proofErr w:type="spellEnd"/>
      <w:r w:rsidRPr="00F96923">
        <w:rPr>
          <w:rFonts w:ascii="Henderson BCG Sans" w:hAnsi="Henderson BCG Sans" w:cs="Henderson BCG Sans"/>
        </w:rPr>
        <w:t xml:space="preserve"> metadata</w:t>
      </w:r>
    </w:p>
    <w:p w:rsidR="00A70931" w:rsidRDefault="00F96923" w:rsidP="00A70931">
      <w:pPr>
        <w:pStyle w:val="Normal1"/>
        <w:numPr>
          <w:ilvl w:val="0"/>
          <w:numId w:val="36"/>
        </w:numPr>
        <w:contextualSpacing/>
        <w:rPr>
          <w:rFonts w:ascii="Henderson BCG Sans" w:hAnsi="Henderson BCG Sans" w:cs="Henderson BCG Sans"/>
        </w:rPr>
      </w:pPr>
      <w:r w:rsidRPr="00F96923">
        <w:rPr>
          <w:rFonts w:ascii="Henderson BCG Sans" w:hAnsi="Henderson BCG Sans" w:cs="Henderson BCG Sans"/>
        </w:rPr>
        <w:t>Data collection of less standardized processes</w:t>
      </w:r>
    </w:p>
    <w:p w:rsidR="00D27103" w:rsidRPr="00A70931" w:rsidRDefault="00D27103" w:rsidP="00A70931">
      <w:pPr>
        <w:pStyle w:val="Normal1"/>
        <w:numPr>
          <w:ilvl w:val="0"/>
          <w:numId w:val="36"/>
        </w:numPr>
        <w:contextualSpacing/>
        <w:rPr>
          <w:rFonts w:ascii="Henderson BCG Sans" w:hAnsi="Henderson BCG Sans" w:cs="Henderson BCG Sans"/>
        </w:rPr>
      </w:pPr>
      <w:r>
        <w:rPr>
          <w:rFonts w:ascii="Henderson BCG Sans" w:hAnsi="Henderson BCG Sans" w:cs="Henderson BCG Sans"/>
        </w:rPr>
        <w:t>Have a better understanding of the process in order to create explicit features</w:t>
      </w:r>
    </w:p>
    <w:p w:rsidR="00F96923" w:rsidRPr="00F96923" w:rsidRDefault="00F96923" w:rsidP="00F96923">
      <w:pPr>
        <w:pStyle w:val="Normal1"/>
        <w:numPr>
          <w:ilvl w:val="0"/>
          <w:numId w:val="36"/>
        </w:numPr>
        <w:contextualSpacing/>
        <w:rPr>
          <w:rFonts w:ascii="Henderson BCG Sans" w:hAnsi="Henderson BCG Sans" w:cs="Henderson BCG Sans"/>
        </w:rPr>
      </w:pPr>
      <w:r w:rsidRPr="00F96923">
        <w:rPr>
          <w:rFonts w:ascii="Henderson BCG Sans" w:hAnsi="Henderson BCG Sans" w:cs="Henderson BCG Sans"/>
        </w:rPr>
        <w:t xml:space="preserve">Create a model based on a </w:t>
      </w:r>
      <w:proofErr w:type="spellStart"/>
      <w:r w:rsidRPr="00F96923">
        <w:rPr>
          <w:rFonts w:ascii="Henderson BCG Sans" w:hAnsi="Henderson BCG Sans" w:cs="Henderson BCG Sans"/>
        </w:rPr>
        <w:t>RNN</w:t>
      </w:r>
      <w:proofErr w:type="spellEnd"/>
      <w:r w:rsidRPr="00F96923">
        <w:rPr>
          <w:rFonts w:ascii="Henderson BCG Sans" w:hAnsi="Henderson BCG Sans" w:cs="Henderson BCG Sans"/>
        </w:rPr>
        <w:t xml:space="preserve"> on LSTM in o</w:t>
      </w:r>
      <w:bookmarkStart w:id="0" w:name="_GoBack"/>
      <w:bookmarkEnd w:id="0"/>
      <w:r w:rsidRPr="00F96923">
        <w:rPr>
          <w:rFonts w:ascii="Henderson BCG Sans" w:hAnsi="Henderson BCG Sans" w:cs="Henderson BCG Sans"/>
        </w:rPr>
        <w:t>rder to provide a better optimization for the aggregation part (see 3.2)</w:t>
      </w:r>
    </w:p>
    <w:p w:rsidR="00F96923" w:rsidRPr="00F96923" w:rsidRDefault="00F96923" w:rsidP="00F96923">
      <w:pPr>
        <w:pStyle w:val="Normal1"/>
        <w:ind w:left="720"/>
        <w:contextualSpacing/>
        <w:rPr>
          <w:rFonts w:ascii="Henderson BCG Sans" w:hAnsi="Henderson BCG Sans" w:cs="Henderson BCG Sans"/>
        </w:rPr>
      </w:pPr>
    </w:p>
    <w:p w:rsidR="00F96923" w:rsidRPr="00F96923" w:rsidRDefault="00F96923" w:rsidP="00F96923">
      <w:pPr>
        <w:pStyle w:val="Normal1"/>
        <w:ind w:left="720"/>
        <w:contextualSpacing/>
        <w:rPr>
          <w:rFonts w:ascii="Henderson BCG Sans" w:hAnsi="Henderson BCG Sans" w:cs="Henderson BCG Sans"/>
        </w:rPr>
      </w:pPr>
    </w:p>
    <w:p w:rsidR="00F96923" w:rsidRPr="00F96923" w:rsidRDefault="00F96923" w:rsidP="00F96923">
      <w:pPr>
        <w:pStyle w:val="Normal1"/>
        <w:ind w:left="720"/>
        <w:contextualSpacing/>
        <w:rPr>
          <w:rFonts w:ascii="Henderson BCG Sans" w:hAnsi="Henderson BCG Sans" w:cs="Henderson BCG Sans"/>
        </w:rPr>
      </w:pPr>
    </w:p>
    <w:p w:rsidR="00F96923" w:rsidRPr="00F96923" w:rsidRDefault="00F96923" w:rsidP="00F96923">
      <w:pPr>
        <w:rPr>
          <w:rFonts w:ascii="Henderson BCG Sans" w:hAnsi="Henderson BCG Sans" w:cs="Henderson BCG Sans"/>
          <w:lang w:val="en-US"/>
        </w:rPr>
      </w:pPr>
    </w:p>
    <w:sectPr w:rsidR="00F96923" w:rsidRPr="00F96923" w:rsidSect="00D96C87">
      <w:pgSz w:w="11906" w:h="16838"/>
      <w:pgMar w:top="2835" w:right="1219" w:bottom="1701" w:left="1219" w:header="1049"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nderson BCG Sans">
    <w:panose1 w:val="020B0502030402020204"/>
    <w:charset w:val="00"/>
    <w:family w:val="swiss"/>
    <w:pitch w:val="variable"/>
    <w:sig w:usb0="A000006F" w:usb1="D000E06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218B16C6"/>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6EA2601"/>
    <w:multiLevelType w:val="hybridMultilevel"/>
    <w:tmpl w:val="3E443FE6"/>
    <w:lvl w:ilvl="0" w:tplc="A55C6E1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DB037D9"/>
    <w:multiLevelType w:val="multilevel"/>
    <w:tmpl w:val="C358B9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1273486"/>
    <w:multiLevelType w:val="hybridMultilevel"/>
    <w:tmpl w:val="A0A8D7DC"/>
    <w:lvl w:ilvl="0" w:tplc="20ACDE9C">
      <w:start w:val="4"/>
      <w:numFmt w:val="bullet"/>
      <w:lvlText w:val="-"/>
      <w:lvlJc w:val="left"/>
      <w:pPr>
        <w:ind w:left="1080" w:hanging="360"/>
      </w:pPr>
      <w:rPr>
        <w:rFonts w:ascii="Henderson BCG Serif" w:eastAsia="Times New Roman" w:hAnsi="Henderson BCG Serif" w:cs="Henderson BCG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425C7889"/>
    <w:multiLevelType w:val="multilevel"/>
    <w:tmpl w:val="0409001F"/>
    <w:numStyleLink w:val="111111"/>
  </w:abstractNum>
  <w:abstractNum w:abstractNumId="24"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6" w15:restartNumberingAfterBreak="0">
    <w:nsid w:val="495218D8"/>
    <w:multiLevelType w:val="hybridMultilevel"/>
    <w:tmpl w:val="C358B91A"/>
    <w:lvl w:ilvl="0" w:tplc="9AA67FB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10F7575"/>
    <w:multiLevelType w:val="hybridMultilevel"/>
    <w:tmpl w:val="B514481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CC3757"/>
    <w:multiLevelType w:val="multilevel"/>
    <w:tmpl w:val="A03CB5DA"/>
    <w:lvl w:ilvl="0">
      <w:start w:val="2"/>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0A2755"/>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6"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599438C"/>
    <w:multiLevelType w:val="hybridMultilevel"/>
    <w:tmpl w:val="28302896"/>
    <w:lvl w:ilvl="0" w:tplc="20ACDE9C">
      <w:start w:val="4"/>
      <w:numFmt w:val="bullet"/>
      <w:lvlText w:val="-"/>
      <w:lvlJc w:val="left"/>
      <w:pPr>
        <w:ind w:left="1080" w:hanging="360"/>
      </w:pPr>
      <w:rPr>
        <w:rFonts w:ascii="Henderson BCG Serif" w:eastAsia="Times New Roman" w:hAnsi="Henderson BCG Serif" w:cs="Henderson BCG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7F3369"/>
    <w:multiLevelType w:val="hybridMultilevel"/>
    <w:tmpl w:val="95C2C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4"/>
  </w:num>
  <w:num w:numId="3">
    <w:abstractNumId w:val="27"/>
  </w:num>
  <w:num w:numId="4">
    <w:abstractNumId w:val="35"/>
  </w:num>
  <w:num w:numId="5">
    <w:abstractNumId w:val="30"/>
  </w:num>
  <w:num w:numId="6">
    <w:abstractNumId w:val="11"/>
  </w:num>
  <w:num w:numId="7">
    <w:abstractNumId w:val="3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6"/>
  </w:num>
  <w:num w:numId="19">
    <w:abstractNumId w:val="23"/>
  </w:num>
  <w:num w:numId="20">
    <w:abstractNumId w:val="34"/>
  </w:num>
  <w:num w:numId="21">
    <w:abstractNumId w:val="33"/>
  </w:num>
  <w:num w:numId="22">
    <w:abstractNumId w:val="25"/>
  </w:num>
  <w:num w:numId="23">
    <w:abstractNumId w:val="39"/>
  </w:num>
  <w:num w:numId="24">
    <w:abstractNumId w:val="10"/>
  </w:num>
  <w:num w:numId="25">
    <w:abstractNumId w:val="17"/>
  </w:num>
  <w:num w:numId="26">
    <w:abstractNumId w:val="13"/>
  </w:num>
  <w:num w:numId="27">
    <w:abstractNumId w:val="18"/>
  </w:num>
  <w:num w:numId="28">
    <w:abstractNumId w:val="24"/>
  </w:num>
  <w:num w:numId="29">
    <w:abstractNumId w:val="12"/>
  </w:num>
  <w:num w:numId="30">
    <w:abstractNumId w:val="38"/>
  </w:num>
  <w:num w:numId="31">
    <w:abstractNumId w:val="28"/>
  </w:num>
  <w:num w:numId="32">
    <w:abstractNumId w:val="16"/>
  </w:num>
  <w:num w:numId="33">
    <w:abstractNumId w:val="20"/>
  </w:num>
  <w:num w:numId="34">
    <w:abstractNumId w:val="31"/>
  </w:num>
  <w:num w:numId="35">
    <w:abstractNumId w:val="29"/>
  </w:num>
  <w:num w:numId="36">
    <w:abstractNumId w:val="22"/>
  </w:num>
  <w:num w:numId="37">
    <w:abstractNumId w:val="15"/>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87"/>
    <w:rsid w:val="000366E4"/>
    <w:rsid w:val="00045E3D"/>
    <w:rsid w:val="0014313F"/>
    <w:rsid w:val="00593A8D"/>
    <w:rsid w:val="00954FAF"/>
    <w:rsid w:val="00A70931"/>
    <w:rsid w:val="00BA69C9"/>
    <w:rsid w:val="00C8605F"/>
    <w:rsid w:val="00D27103"/>
    <w:rsid w:val="00D96C87"/>
    <w:rsid w:val="00F96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192EF-CE42-4A29-8CDC-3E36E3BD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C87"/>
    <w:pPr>
      <w:spacing w:after="0" w:line="240" w:lineRule="auto"/>
    </w:pPr>
    <w:rPr>
      <w:rFonts w:ascii="Henderson BCG Serif" w:eastAsia="Times New Roman" w:hAnsi="Henderson BCG Serif" w:cs="Times New Roman"/>
      <w:szCs w:val="24"/>
      <w:lang w:val="de-DE" w:eastAsia="de-DE"/>
    </w:rPr>
  </w:style>
  <w:style w:type="paragraph" w:styleId="Heading1">
    <w:name w:val="heading 1"/>
    <w:basedOn w:val="Normal"/>
    <w:next w:val="Normal"/>
    <w:link w:val="Heading1Char"/>
    <w:qFormat/>
    <w:rsid w:val="00D96C87"/>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D96C87"/>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D96C87"/>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D96C87"/>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D96C87"/>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D96C87"/>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D96C8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D96C8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D96C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D96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6C87"/>
  </w:style>
  <w:style w:type="character" w:customStyle="1" w:styleId="Heading1Char">
    <w:name w:val="Heading 1 Char"/>
    <w:basedOn w:val="DefaultParagraphFont"/>
    <w:link w:val="Heading1"/>
    <w:rsid w:val="00D96C87"/>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D96C87"/>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D96C87"/>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D96C87"/>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D96C87"/>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D96C87"/>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D96C87"/>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D96C87"/>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D96C87"/>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D96C87"/>
    <w:pPr>
      <w:numPr>
        <w:numId w:val="18"/>
      </w:numPr>
    </w:pPr>
  </w:style>
  <w:style w:type="numbering" w:styleId="1ai">
    <w:name w:val="Outline List 1"/>
    <w:basedOn w:val="NoList"/>
    <w:semiHidden/>
    <w:rsid w:val="00D96C87"/>
    <w:pPr>
      <w:numPr>
        <w:numId w:val="20"/>
      </w:numPr>
    </w:pPr>
  </w:style>
  <w:style w:type="numbering" w:styleId="ArticleSection">
    <w:name w:val="Outline List 3"/>
    <w:basedOn w:val="NoList"/>
    <w:semiHidden/>
    <w:rsid w:val="00D96C87"/>
    <w:pPr>
      <w:numPr>
        <w:numId w:val="21"/>
      </w:numPr>
    </w:pPr>
  </w:style>
  <w:style w:type="paragraph" w:styleId="BlockText">
    <w:name w:val="Block Text"/>
    <w:basedOn w:val="Normal"/>
    <w:semiHidden/>
    <w:rsid w:val="00D96C87"/>
    <w:pPr>
      <w:spacing w:after="120"/>
      <w:ind w:left="1440" w:right="1440"/>
    </w:pPr>
  </w:style>
  <w:style w:type="paragraph" w:styleId="BodyText">
    <w:name w:val="Body Text"/>
    <w:basedOn w:val="Normal"/>
    <w:link w:val="BodyTextChar"/>
    <w:semiHidden/>
    <w:rsid w:val="00D96C87"/>
    <w:pPr>
      <w:spacing w:after="120"/>
    </w:pPr>
  </w:style>
  <w:style w:type="character" w:customStyle="1" w:styleId="BodyTextChar">
    <w:name w:val="Body Text Char"/>
    <w:basedOn w:val="DefaultParagraphFont"/>
    <w:link w:val="BodyText"/>
    <w:semiHidden/>
    <w:rsid w:val="00D96C87"/>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D96C87"/>
    <w:pPr>
      <w:spacing w:after="120" w:line="480" w:lineRule="auto"/>
    </w:pPr>
  </w:style>
  <w:style w:type="character" w:customStyle="1" w:styleId="BodyText2Char">
    <w:name w:val="Body Text 2 Char"/>
    <w:basedOn w:val="DefaultParagraphFont"/>
    <w:link w:val="BodyText2"/>
    <w:semiHidden/>
    <w:rsid w:val="00D96C87"/>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D96C87"/>
    <w:pPr>
      <w:spacing w:after="120"/>
    </w:pPr>
    <w:rPr>
      <w:sz w:val="16"/>
      <w:szCs w:val="16"/>
    </w:rPr>
  </w:style>
  <w:style w:type="character" w:customStyle="1" w:styleId="BodyText3Char">
    <w:name w:val="Body Text 3 Char"/>
    <w:basedOn w:val="DefaultParagraphFont"/>
    <w:link w:val="BodyText3"/>
    <w:semiHidden/>
    <w:rsid w:val="00D96C87"/>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D96C87"/>
    <w:pPr>
      <w:ind w:firstLine="210"/>
    </w:pPr>
  </w:style>
  <w:style w:type="character" w:customStyle="1" w:styleId="BodyTextFirstIndentChar">
    <w:name w:val="Body Text First Indent Char"/>
    <w:basedOn w:val="BodyTextChar"/>
    <w:link w:val="BodyTextFirstIndent"/>
    <w:semiHidden/>
    <w:rsid w:val="00D96C87"/>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D96C87"/>
    <w:pPr>
      <w:spacing w:after="120"/>
      <w:ind w:left="360"/>
    </w:pPr>
  </w:style>
  <w:style w:type="character" w:customStyle="1" w:styleId="BodyTextIndentChar">
    <w:name w:val="Body Text Indent Char"/>
    <w:basedOn w:val="DefaultParagraphFont"/>
    <w:link w:val="BodyTextIndent"/>
    <w:semiHidden/>
    <w:rsid w:val="00D96C87"/>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D96C87"/>
    <w:pPr>
      <w:ind w:firstLine="210"/>
    </w:pPr>
  </w:style>
  <w:style w:type="character" w:customStyle="1" w:styleId="BodyTextFirstIndent2Char">
    <w:name w:val="Body Text First Indent 2 Char"/>
    <w:basedOn w:val="BodyTextIndentChar"/>
    <w:link w:val="BodyTextFirstIndent2"/>
    <w:semiHidden/>
    <w:rsid w:val="00D96C87"/>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D96C87"/>
    <w:pPr>
      <w:spacing w:after="120" w:line="480" w:lineRule="auto"/>
      <w:ind w:left="360"/>
    </w:pPr>
  </w:style>
  <w:style w:type="character" w:customStyle="1" w:styleId="BodyTextIndent2Char">
    <w:name w:val="Body Text Indent 2 Char"/>
    <w:basedOn w:val="DefaultParagraphFont"/>
    <w:link w:val="BodyTextIndent2"/>
    <w:semiHidden/>
    <w:rsid w:val="00D96C87"/>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D96C87"/>
    <w:pPr>
      <w:spacing w:after="120"/>
      <w:ind w:left="360"/>
    </w:pPr>
    <w:rPr>
      <w:sz w:val="16"/>
      <w:szCs w:val="16"/>
    </w:rPr>
  </w:style>
  <w:style w:type="character" w:customStyle="1" w:styleId="BodyTextIndent3Char">
    <w:name w:val="Body Text Indent 3 Char"/>
    <w:basedOn w:val="DefaultParagraphFont"/>
    <w:link w:val="BodyTextIndent3"/>
    <w:semiHidden/>
    <w:rsid w:val="00D96C87"/>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D96C87"/>
    <w:pPr>
      <w:ind w:left="4320"/>
    </w:pPr>
  </w:style>
  <w:style w:type="character" w:customStyle="1" w:styleId="ClosingChar">
    <w:name w:val="Closing Char"/>
    <w:basedOn w:val="DefaultParagraphFont"/>
    <w:link w:val="Closing"/>
    <w:semiHidden/>
    <w:rsid w:val="00D96C87"/>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D96C87"/>
  </w:style>
  <w:style w:type="character" w:customStyle="1" w:styleId="DateChar">
    <w:name w:val="Date Char"/>
    <w:basedOn w:val="DefaultParagraphFont"/>
    <w:link w:val="Date"/>
    <w:semiHidden/>
    <w:rsid w:val="00D96C87"/>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D96C87"/>
  </w:style>
  <w:style w:type="character" w:customStyle="1" w:styleId="E-mailSignatureChar">
    <w:name w:val="E-mail Signature Char"/>
    <w:basedOn w:val="DefaultParagraphFont"/>
    <w:link w:val="E-mailSignature"/>
    <w:semiHidden/>
    <w:rsid w:val="00D96C87"/>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D96C87"/>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D96C87"/>
    <w:rPr>
      <w:rFonts w:ascii="Arial" w:hAnsi="Arial" w:cs="Arial"/>
      <w:sz w:val="20"/>
      <w:szCs w:val="20"/>
    </w:rPr>
  </w:style>
  <w:style w:type="character" w:styleId="FollowedHyperlink">
    <w:name w:val="FollowedHyperlink"/>
    <w:basedOn w:val="DefaultParagraphFont"/>
    <w:semiHidden/>
    <w:rsid w:val="00D96C87"/>
    <w:rPr>
      <w:color w:val="800080"/>
      <w:u w:val="single"/>
    </w:rPr>
  </w:style>
  <w:style w:type="paragraph" w:styleId="Footer">
    <w:name w:val="footer"/>
    <w:basedOn w:val="Normal"/>
    <w:link w:val="FooterChar"/>
    <w:semiHidden/>
    <w:rsid w:val="00D96C87"/>
    <w:pPr>
      <w:tabs>
        <w:tab w:val="center" w:pos="4320"/>
        <w:tab w:val="right" w:pos="8640"/>
      </w:tabs>
    </w:pPr>
  </w:style>
  <w:style w:type="character" w:customStyle="1" w:styleId="FooterChar">
    <w:name w:val="Footer Char"/>
    <w:basedOn w:val="DefaultParagraphFont"/>
    <w:link w:val="Footer"/>
    <w:semiHidden/>
    <w:rsid w:val="00D96C87"/>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D96C87"/>
    <w:pPr>
      <w:tabs>
        <w:tab w:val="center" w:pos="4320"/>
        <w:tab w:val="right" w:pos="8640"/>
      </w:tabs>
    </w:pPr>
  </w:style>
  <w:style w:type="character" w:customStyle="1" w:styleId="HeaderChar">
    <w:name w:val="Header Char"/>
    <w:basedOn w:val="DefaultParagraphFont"/>
    <w:link w:val="Header"/>
    <w:semiHidden/>
    <w:rsid w:val="00D96C87"/>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D96C87"/>
  </w:style>
  <w:style w:type="paragraph" w:styleId="HTMLAddress">
    <w:name w:val="HTML Address"/>
    <w:basedOn w:val="Normal"/>
    <w:link w:val="HTMLAddressChar"/>
    <w:semiHidden/>
    <w:rsid w:val="00D96C87"/>
    <w:rPr>
      <w:i/>
      <w:iCs/>
    </w:rPr>
  </w:style>
  <w:style w:type="character" w:customStyle="1" w:styleId="HTMLAddressChar">
    <w:name w:val="HTML Address Char"/>
    <w:basedOn w:val="DefaultParagraphFont"/>
    <w:link w:val="HTMLAddress"/>
    <w:semiHidden/>
    <w:rsid w:val="00D96C87"/>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D96C87"/>
    <w:rPr>
      <w:i/>
      <w:iCs/>
    </w:rPr>
  </w:style>
  <w:style w:type="character" w:styleId="HTMLCode">
    <w:name w:val="HTML Code"/>
    <w:basedOn w:val="DefaultParagraphFont"/>
    <w:semiHidden/>
    <w:rsid w:val="00D96C87"/>
    <w:rPr>
      <w:rFonts w:ascii="Courier New" w:hAnsi="Courier New" w:cs="Courier New"/>
      <w:sz w:val="20"/>
      <w:szCs w:val="20"/>
    </w:rPr>
  </w:style>
  <w:style w:type="character" w:styleId="HTMLDefinition">
    <w:name w:val="HTML Definition"/>
    <w:basedOn w:val="DefaultParagraphFont"/>
    <w:semiHidden/>
    <w:rsid w:val="00D96C87"/>
    <w:rPr>
      <w:i/>
      <w:iCs/>
    </w:rPr>
  </w:style>
  <w:style w:type="character" w:styleId="HTMLKeyboard">
    <w:name w:val="HTML Keyboard"/>
    <w:basedOn w:val="DefaultParagraphFont"/>
    <w:semiHidden/>
    <w:rsid w:val="00D96C87"/>
    <w:rPr>
      <w:rFonts w:ascii="Courier New" w:hAnsi="Courier New" w:cs="Courier New"/>
      <w:sz w:val="20"/>
      <w:szCs w:val="20"/>
    </w:rPr>
  </w:style>
  <w:style w:type="paragraph" w:styleId="HTMLPreformatted">
    <w:name w:val="HTML Preformatted"/>
    <w:basedOn w:val="Normal"/>
    <w:link w:val="HTMLPreformattedChar"/>
    <w:uiPriority w:val="99"/>
    <w:semiHidden/>
    <w:rsid w:val="00D96C8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6C87"/>
    <w:rPr>
      <w:rFonts w:ascii="Courier New" w:eastAsia="Times New Roman" w:hAnsi="Courier New" w:cs="Courier New"/>
      <w:sz w:val="20"/>
      <w:szCs w:val="20"/>
      <w:lang w:val="de-DE" w:eastAsia="de-DE"/>
    </w:rPr>
  </w:style>
  <w:style w:type="character" w:styleId="HTMLSample">
    <w:name w:val="HTML Sample"/>
    <w:basedOn w:val="DefaultParagraphFont"/>
    <w:semiHidden/>
    <w:rsid w:val="00D96C87"/>
    <w:rPr>
      <w:rFonts w:ascii="Courier New" w:hAnsi="Courier New" w:cs="Courier New"/>
    </w:rPr>
  </w:style>
  <w:style w:type="character" w:styleId="HTMLTypewriter">
    <w:name w:val="HTML Typewriter"/>
    <w:basedOn w:val="DefaultParagraphFont"/>
    <w:semiHidden/>
    <w:rsid w:val="00D96C87"/>
    <w:rPr>
      <w:rFonts w:ascii="Courier New" w:hAnsi="Courier New" w:cs="Courier New"/>
      <w:sz w:val="20"/>
      <w:szCs w:val="20"/>
    </w:rPr>
  </w:style>
  <w:style w:type="character" w:styleId="HTMLVariable">
    <w:name w:val="HTML Variable"/>
    <w:basedOn w:val="DefaultParagraphFont"/>
    <w:semiHidden/>
    <w:rsid w:val="00D96C87"/>
    <w:rPr>
      <w:i/>
      <w:iCs/>
    </w:rPr>
  </w:style>
  <w:style w:type="character" w:styleId="Hyperlink">
    <w:name w:val="Hyperlink"/>
    <w:basedOn w:val="DefaultParagraphFont"/>
    <w:semiHidden/>
    <w:rsid w:val="00D96C87"/>
    <w:rPr>
      <w:color w:val="0000FF"/>
      <w:u w:val="single"/>
    </w:rPr>
  </w:style>
  <w:style w:type="character" w:styleId="LineNumber">
    <w:name w:val="line number"/>
    <w:basedOn w:val="DefaultParagraphFont"/>
    <w:semiHidden/>
    <w:rsid w:val="00D96C87"/>
  </w:style>
  <w:style w:type="paragraph" w:styleId="List">
    <w:name w:val="List"/>
    <w:basedOn w:val="Normal"/>
    <w:semiHidden/>
    <w:rsid w:val="00D96C87"/>
    <w:pPr>
      <w:ind w:left="360" w:hanging="360"/>
    </w:pPr>
  </w:style>
  <w:style w:type="paragraph" w:styleId="List2">
    <w:name w:val="List 2"/>
    <w:basedOn w:val="Normal"/>
    <w:semiHidden/>
    <w:rsid w:val="00D96C87"/>
    <w:pPr>
      <w:ind w:left="720" w:hanging="360"/>
    </w:pPr>
  </w:style>
  <w:style w:type="paragraph" w:styleId="List3">
    <w:name w:val="List 3"/>
    <w:basedOn w:val="Normal"/>
    <w:semiHidden/>
    <w:rsid w:val="00D96C87"/>
    <w:pPr>
      <w:ind w:left="1080" w:hanging="360"/>
    </w:pPr>
  </w:style>
  <w:style w:type="paragraph" w:styleId="List4">
    <w:name w:val="List 4"/>
    <w:basedOn w:val="Normal"/>
    <w:semiHidden/>
    <w:rsid w:val="00D96C87"/>
    <w:pPr>
      <w:ind w:left="1440" w:hanging="360"/>
    </w:pPr>
  </w:style>
  <w:style w:type="paragraph" w:styleId="List5">
    <w:name w:val="List 5"/>
    <w:basedOn w:val="Normal"/>
    <w:semiHidden/>
    <w:rsid w:val="00D96C87"/>
    <w:pPr>
      <w:ind w:left="1800" w:hanging="360"/>
    </w:pPr>
  </w:style>
  <w:style w:type="paragraph" w:styleId="ListBullet">
    <w:name w:val="List Bullet"/>
    <w:basedOn w:val="Normal"/>
    <w:semiHidden/>
    <w:rsid w:val="00D96C87"/>
    <w:pPr>
      <w:numPr>
        <w:numId w:val="8"/>
      </w:numPr>
    </w:pPr>
  </w:style>
  <w:style w:type="paragraph" w:styleId="ListBullet2">
    <w:name w:val="List Bullet 2"/>
    <w:basedOn w:val="Normal"/>
    <w:semiHidden/>
    <w:rsid w:val="00D96C87"/>
    <w:pPr>
      <w:numPr>
        <w:numId w:val="9"/>
      </w:numPr>
    </w:pPr>
  </w:style>
  <w:style w:type="paragraph" w:styleId="ListBullet3">
    <w:name w:val="List Bullet 3"/>
    <w:basedOn w:val="Normal"/>
    <w:semiHidden/>
    <w:rsid w:val="00D96C87"/>
    <w:pPr>
      <w:numPr>
        <w:numId w:val="10"/>
      </w:numPr>
    </w:pPr>
  </w:style>
  <w:style w:type="paragraph" w:styleId="ListBullet4">
    <w:name w:val="List Bullet 4"/>
    <w:basedOn w:val="Normal"/>
    <w:semiHidden/>
    <w:rsid w:val="00D96C87"/>
    <w:pPr>
      <w:numPr>
        <w:numId w:val="11"/>
      </w:numPr>
    </w:pPr>
  </w:style>
  <w:style w:type="paragraph" w:styleId="ListBullet5">
    <w:name w:val="List Bullet 5"/>
    <w:basedOn w:val="Normal"/>
    <w:semiHidden/>
    <w:rsid w:val="00D96C87"/>
    <w:pPr>
      <w:numPr>
        <w:numId w:val="12"/>
      </w:numPr>
    </w:pPr>
  </w:style>
  <w:style w:type="paragraph" w:styleId="ListContinue">
    <w:name w:val="List Continue"/>
    <w:basedOn w:val="Normal"/>
    <w:semiHidden/>
    <w:rsid w:val="00D96C87"/>
    <w:pPr>
      <w:spacing w:after="120"/>
      <w:ind w:left="360"/>
    </w:pPr>
  </w:style>
  <w:style w:type="paragraph" w:styleId="ListContinue2">
    <w:name w:val="List Continue 2"/>
    <w:basedOn w:val="Normal"/>
    <w:semiHidden/>
    <w:rsid w:val="00D96C87"/>
    <w:pPr>
      <w:spacing w:after="120"/>
      <w:ind w:left="720"/>
    </w:pPr>
  </w:style>
  <w:style w:type="paragraph" w:styleId="ListContinue3">
    <w:name w:val="List Continue 3"/>
    <w:basedOn w:val="Normal"/>
    <w:semiHidden/>
    <w:rsid w:val="00D96C87"/>
    <w:pPr>
      <w:spacing w:after="120"/>
      <w:ind w:left="1080"/>
    </w:pPr>
  </w:style>
  <w:style w:type="paragraph" w:styleId="ListContinue4">
    <w:name w:val="List Continue 4"/>
    <w:basedOn w:val="Normal"/>
    <w:semiHidden/>
    <w:rsid w:val="00D96C87"/>
    <w:pPr>
      <w:spacing w:after="120"/>
      <w:ind w:left="1440"/>
    </w:pPr>
  </w:style>
  <w:style w:type="paragraph" w:styleId="ListContinue5">
    <w:name w:val="List Continue 5"/>
    <w:basedOn w:val="Normal"/>
    <w:semiHidden/>
    <w:rsid w:val="00D96C87"/>
    <w:pPr>
      <w:spacing w:after="120"/>
      <w:ind w:left="1800"/>
    </w:pPr>
  </w:style>
  <w:style w:type="paragraph" w:styleId="ListNumber">
    <w:name w:val="List Number"/>
    <w:basedOn w:val="Normal"/>
    <w:semiHidden/>
    <w:rsid w:val="00D96C87"/>
    <w:pPr>
      <w:numPr>
        <w:numId w:val="13"/>
      </w:numPr>
    </w:pPr>
  </w:style>
  <w:style w:type="paragraph" w:styleId="ListNumber2">
    <w:name w:val="List Number 2"/>
    <w:basedOn w:val="Normal"/>
    <w:semiHidden/>
    <w:rsid w:val="00D96C87"/>
    <w:pPr>
      <w:numPr>
        <w:numId w:val="14"/>
      </w:numPr>
    </w:pPr>
  </w:style>
  <w:style w:type="paragraph" w:styleId="ListNumber3">
    <w:name w:val="List Number 3"/>
    <w:basedOn w:val="Normal"/>
    <w:semiHidden/>
    <w:rsid w:val="00D96C87"/>
    <w:pPr>
      <w:numPr>
        <w:numId w:val="15"/>
      </w:numPr>
    </w:pPr>
  </w:style>
  <w:style w:type="paragraph" w:styleId="ListNumber4">
    <w:name w:val="List Number 4"/>
    <w:basedOn w:val="Normal"/>
    <w:semiHidden/>
    <w:rsid w:val="00D96C87"/>
    <w:pPr>
      <w:numPr>
        <w:numId w:val="16"/>
      </w:numPr>
    </w:pPr>
  </w:style>
  <w:style w:type="paragraph" w:styleId="ListNumber5">
    <w:name w:val="List Number 5"/>
    <w:basedOn w:val="Normal"/>
    <w:semiHidden/>
    <w:rsid w:val="00D96C87"/>
    <w:pPr>
      <w:numPr>
        <w:numId w:val="17"/>
      </w:numPr>
    </w:pPr>
  </w:style>
  <w:style w:type="paragraph" w:styleId="MessageHeader">
    <w:name w:val="Message Header"/>
    <w:basedOn w:val="Normal"/>
    <w:link w:val="MessageHeaderChar"/>
    <w:semiHidden/>
    <w:rsid w:val="00D96C8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D96C87"/>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D96C87"/>
    <w:rPr>
      <w:rFonts w:ascii="Times New Roman" w:hAnsi="Times New Roman"/>
      <w:sz w:val="24"/>
    </w:rPr>
  </w:style>
  <w:style w:type="paragraph" w:styleId="NormalIndent">
    <w:name w:val="Normal Indent"/>
    <w:basedOn w:val="Normal"/>
    <w:semiHidden/>
    <w:rsid w:val="00D96C87"/>
    <w:pPr>
      <w:ind w:left="720"/>
    </w:pPr>
  </w:style>
  <w:style w:type="paragraph" w:styleId="NoteHeading">
    <w:name w:val="Note Heading"/>
    <w:basedOn w:val="Normal"/>
    <w:next w:val="Normal"/>
    <w:link w:val="NoteHeadingChar"/>
    <w:semiHidden/>
    <w:rsid w:val="00D96C87"/>
  </w:style>
  <w:style w:type="character" w:customStyle="1" w:styleId="NoteHeadingChar">
    <w:name w:val="Note Heading Char"/>
    <w:basedOn w:val="DefaultParagraphFont"/>
    <w:link w:val="NoteHeading"/>
    <w:semiHidden/>
    <w:rsid w:val="00D96C87"/>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D96C87"/>
  </w:style>
  <w:style w:type="paragraph" w:styleId="PlainText">
    <w:name w:val="Plain Text"/>
    <w:basedOn w:val="Normal"/>
    <w:link w:val="PlainTextChar"/>
    <w:semiHidden/>
    <w:rsid w:val="00D96C87"/>
    <w:rPr>
      <w:rFonts w:ascii="Courier New" w:hAnsi="Courier New" w:cs="Courier New"/>
      <w:sz w:val="20"/>
      <w:szCs w:val="20"/>
    </w:rPr>
  </w:style>
  <w:style w:type="character" w:customStyle="1" w:styleId="PlainTextChar">
    <w:name w:val="Plain Text Char"/>
    <w:basedOn w:val="DefaultParagraphFont"/>
    <w:link w:val="PlainText"/>
    <w:semiHidden/>
    <w:rsid w:val="00D96C87"/>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D96C87"/>
  </w:style>
  <w:style w:type="character" w:customStyle="1" w:styleId="SalutationChar">
    <w:name w:val="Salutation Char"/>
    <w:basedOn w:val="DefaultParagraphFont"/>
    <w:link w:val="Salutation"/>
    <w:semiHidden/>
    <w:rsid w:val="00D96C87"/>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D96C87"/>
    <w:pPr>
      <w:ind w:left="4320"/>
    </w:pPr>
  </w:style>
  <w:style w:type="character" w:customStyle="1" w:styleId="SignatureChar">
    <w:name w:val="Signature Char"/>
    <w:basedOn w:val="DefaultParagraphFont"/>
    <w:link w:val="Signature"/>
    <w:semiHidden/>
    <w:rsid w:val="00D96C87"/>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96C87"/>
    <w:pPr>
      <w:spacing w:after="0" w:line="240" w:lineRule="auto"/>
      <w:jc w:val="both"/>
    </w:pPr>
    <w:rPr>
      <w:rFonts w:ascii="Times New Roman" w:eastAsia="Times New Roman" w:hAnsi="Times New Roman" w:cs="Times New Roman"/>
      <w:color w:val="000080"/>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96C87"/>
    <w:pPr>
      <w:spacing w:after="0" w:line="240" w:lineRule="auto"/>
      <w:jc w:val="both"/>
    </w:pPr>
    <w:rPr>
      <w:rFonts w:ascii="Times New Roman" w:eastAsia="Times New Roman" w:hAnsi="Times New Roman" w:cs="Times New Roman"/>
      <w:color w:val="FFFFFF"/>
      <w:sz w:val="20"/>
      <w:szCs w:val="20"/>
      <w:lang w:val="en-US"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96C87"/>
    <w:pPr>
      <w:spacing w:after="0" w:line="240" w:lineRule="auto"/>
      <w:jc w:val="both"/>
    </w:pPr>
    <w:rPr>
      <w:rFonts w:ascii="Times New Roman" w:eastAsia="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96C87"/>
    <w:pPr>
      <w:spacing w:after="0" w:line="240" w:lineRule="auto"/>
      <w:jc w:val="both"/>
    </w:pPr>
    <w:rPr>
      <w:rFonts w:ascii="Times New Roman" w:eastAsia="Times New Roman" w:hAnsi="Times New Roman" w:cs="Times New Roman"/>
      <w:b/>
      <w:bCs/>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96C87"/>
    <w:pPr>
      <w:spacing w:after="0" w:line="240" w:lineRule="auto"/>
      <w:jc w:val="both"/>
    </w:pPr>
    <w:rPr>
      <w:rFonts w:ascii="Times New Roman" w:eastAsia="Times New Roman" w:hAnsi="Times New Roman" w:cs="Times New Roman"/>
      <w:b/>
      <w:bCs/>
      <w:sz w:val="20"/>
      <w:szCs w:val="20"/>
      <w:lang w:val="en-US"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96C87"/>
    <w:pPr>
      <w:spacing w:after="0" w:line="240" w:lineRule="auto"/>
      <w:jc w:val="both"/>
    </w:pPr>
    <w:rPr>
      <w:rFonts w:ascii="Times New Roman" w:eastAsia="Times New Roman" w:hAnsi="Times New Roman" w:cs="Times New Roman"/>
      <w:b/>
      <w:bCs/>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96C87"/>
    <w:pPr>
      <w:spacing w:after="0" w:line="240" w:lineRule="auto"/>
      <w:jc w:val="both"/>
    </w:pPr>
    <w:rPr>
      <w:rFonts w:ascii="Times New Roman" w:eastAsia="Times New Roman" w:hAnsi="Times New Roman" w:cs="Times New Roman"/>
      <w:sz w:val="20"/>
      <w:szCs w:val="20"/>
      <w:lang w:val="en-US"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D96C87"/>
    <w:pPr>
      <w:numPr>
        <w:numId w:val="27"/>
      </w:numPr>
      <w:spacing w:before="60" w:after="60"/>
    </w:pPr>
  </w:style>
  <w:style w:type="paragraph" w:customStyle="1" w:styleId="Bullet2">
    <w:name w:val="Bullet 2"/>
    <w:basedOn w:val="Normal"/>
    <w:qFormat/>
    <w:rsid w:val="00D96C87"/>
    <w:pPr>
      <w:numPr>
        <w:numId w:val="28"/>
      </w:numPr>
      <w:spacing w:before="60" w:after="60"/>
    </w:pPr>
  </w:style>
  <w:style w:type="paragraph" w:customStyle="1" w:styleId="Bullet3">
    <w:name w:val="Bullet 3"/>
    <w:basedOn w:val="Normal"/>
    <w:qFormat/>
    <w:rsid w:val="00D96C87"/>
    <w:pPr>
      <w:numPr>
        <w:numId w:val="29"/>
      </w:numPr>
      <w:spacing w:before="60" w:after="60"/>
    </w:pPr>
  </w:style>
  <w:style w:type="paragraph" w:styleId="Bibliography">
    <w:name w:val="Bibliography"/>
    <w:basedOn w:val="Normal"/>
    <w:next w:val="Normal"/>
    <w:uiPriority w:val="37"/>
    <w:semiHidden/>
    <w:unhideWhenUsed/>
    <w:rsid w:val="00D96C87"/>
  </w:style>
  <w:style w:type="paragraph" w:styleId="Caption">
    <w:name w:val="caption"/>
    <w:basedOn w:val="Normal"/>
    <w:next w:val="Normal"/>
    <w:uiPriority w:val="35"/>
    <w:semiHidden/>
    <w:unhideWhenUsed/>
    <w:rsid w:val="00D96C87"/>
    <w:pPr>
      <w:spacing w:after="200"/>
    </w:pPr>
    <w:rPr>
      <w:b/>
      <w:bCs/>
      <w:color w:val="5B9BD5" w:themeColor="accent1"/>
      <w:sz w:val="18"/>
      <w:szCs w:val="18"/>
    </w:rPr>
  </w:style>
  <w:style w:type="table" w:styleId="ColorfulGrid">
    <w:name w:val="Colorful Grid"/>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96C87"/>
    <w:rPr>
      <w:sz w:val="16"/>
      <w:szCs w:val="16"/>
    </w:rPr>
  </w:style>
  <w:style w:type="paragraph" w:styleId="CommentText">
    <w:name w:val="annotation text"/>
    <w:basedOn w:val="Normal"/>
    <w:link w:val="CommentTextChar"/>
    <w:uiPriority w:val="99"/>
    <w:semiHidden/>
    <w:unhideWhenUsed/>
    <w:rsid w:val="00D96C87"/>
    <w:rPr>
      <w:sz w:val="20"/>
      <w:szCs w:val="20"/>
    </w:rPr>
  </w:style>
  <w:style w:type="character" w:customStyle="1" w:styleId="CommentTextChar">
    <w:name w:val="Comment Text Char"/>
    <w:basedOn w:val="DefaultParagraphFont"/>
    <w:link w:val="CommentText"/>
    <w:uiPriority w:val="99"/>
    <w:semiHidden/>
    <w:rsid w:val="00D96C87"/>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D96C87"/>
    <w:rPr>
      <w:b/>
      <w:bCs/>
    </w:rPr>
  </w:style>
  <w:style w:type="character" w:customStyle="1" w:styleId="CommentSubjectChar">
    <w:name w:val="Comment Subject Char"/>
    <w:basedOn w:val="CommentTextChar"/>
    <w:link w:val="CommentSubject"/>
    <w:uiPriority w:val="99"/>
    <w:semiHidden/>
    <w:rsid w:val="00D96C87"/>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D96C8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D96C87"/>
    <w:rPr>
      <w:rFonts w:ascii="Tahoma" w:hAnsi="Tahoma" w:cs="Tahoma"/>
      <w:sz w:val="16"/>
      <w:szCs w:val="16"/>
    </w:rPr>
  </w:style>
  <w:style w:type="character" w:customStyle="1" w:styleId="DocumentMapChar">
    <w:name w:val="Document Map Char"/>
    <w:basedOn w:val="DefaultParagraphFont"/>
    <w:link w:val="DocumentMap"/>
    <w:uiPriority w:val="99"/>
    <w:semiHidden/>
    <w:rsid w:val="00D96C87"/>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D96C87"/>
    <w:rPr>
      <w:vertAlign w:val="superscript"/>
    </w:rPr>
  </w:style>
  <w:style w:type="paragraph" w:styleId="EndnoteText">
    <w:name w:val="endnote text"/>
    <w:basedOn w:val="Normal"/>
    <w:link w:val="EndnoteTextChar"/>
    <w:uiPriority w:val="99"/>
    <w:semiHidden/>
    <w:unhideWhenUsed/>
    <w:rsid w:val="00D96C87"/>
    <w:rPr>
      <w:sz w:val="20"/>
      <w:szCs w:val="20"/>
    </w:rPr>
  </w:style>
  <w:style w:type="character" w:customStyle="1" w:styleId="EndnoteTextChar">
    <w:name w:val="Endnote Text Char"/>
    <w:basedOn w:val="DefaultParagraphFont"/>
    <w:link w:val="EndnoteText"/>
    <w:uiPriority w:val="99"/>
    <w:semiHidden/>
    <w:rsid w:val="00D96C87"/>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D96C87"/>
    <w:rPr>
      <w:vertAlign w:val="superscript"/>
    </w:rPr>
  </w:style>
  <w:style w:type="paragraph" w:styleId="FootnoteText">
    <w:name w:val="footnote text"/>
    <w:basedOn w:val="Normal"/>
    <w:link w:val="FootnoteTextChar"/>
    <w:uiPriority w:val="99"/>
    <w:semiHidden/>
    <w:unhideWhenUsed/>
    <w:rsid w:val="00D96C87"/>
    <w:rPr>
      <w:sz w:val="20"/>
      <w:szCs w:val="20"/>
    </w:rPr>
  </w:style>
  <w:style w:type="character" w:customStyle="1" w:styleId="FootnoteTextChar">
    <w:name w:val="Footnote Text Char"/>
    <w:basedOn w:val="DefaultParagraphFont"/>
    <w:link w:val="FootnoteText"/>
    <w:uiPriority w:val="99"/>
    <w:semiHidden/>
    <w:rsid w:val="00D96C87"/>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D96C87"/>
    <w:pPr>
      <w:ind w:left="220" w:hanging="220"/>
    </w:pPr>
  </w:style>
  <w:style w:type="paragraph" w:styleId="Index2">
    <w:name w:val="index 2"/>
    <w:basedOn w:val="Normal"/>
    <w:next w:val="Normal"/>
    <w:autoRedefine/>
    <w:uiPriority w:val="99"/>
    <w:semiHidden/>
    <w:unhideWhenUsed/>
    <w:rsid w:val="00D96C87"/>
    <w:pPr>
      <w:ind w:left="440" w:hanging="220"/>
    </w:pPr>
  </w:style>
  <w:style w:type="paragraph" w:styleId="Index3">
    <w:name w:val="index 3"/>
    <w:basedOn w:val="Normal"/>
    <w:next w:val="Normal"/>
    <w:autoRedefine/>
    <w:uiPriority w:val="99"/>
    <w:semiHidden/>
    <w:unhideWhenUsed/>
    <w:rsid w:val="00D96C87"/>
    <w:pPr>
      <w:ind w:left="660" w:hanging="220"/>
    </w:pPr>
  </w:style>
  <w:style w:type="paragraph" w:styleId="Index4">
    <w:name w:val="index 4"/>
    <w:basedOn w:val="Normal"/>
    <w:next w:val="Normal"/>
    <w:autoRedefine/>
    <w:uiPriority w:val="99"/>
    <w:semiHidden/>
    <w:unhideWhenUsed/>
    <w:rsid w:val="00D96C87"/>
    <w:pPr>
      <w:ind w:left="880" w:hanging="220"/>
    </w:pPr>
  </w:style>
  <w:style w:type="paragraph" w:styleId="Index5">
    <w:name w:val="index 5"/>
    <w:basedOn w:val="Normal"/>
    <w:next w:val="Normal"/>
    <w:autoRedefine/>
    <w:uiPriority w:val="99"/>
    <w:semiHidden/>
    <w:unhideWhenUsed/>
    <w:rsid w:val="00D96C87"/>
    <w:pPr>
      <w:ind w:left="1100" w:hanging="220"/>
    </w:pPr>
  </w:style>
  <w:style w:type="paragraph" w:styleId="Index6">
    <w:name w:val="index 6"/>
    <w:basedOn w:val="Normal"/>
    <w:next w:val="Normal"/>
    <w:autoRedefine/>
    <w:uiPriority w:val="99"/>
    <w:semiHidden/>
    <w:unhideWhenUsed/>
    <w:rsid w:val="00D96C87"/>
    <w:pPr>
      <w:ind w:left="1320" w:hanging="220"/>
    </w:pPr>
  </w:style>
  <w:style w:type="paragraph" w:styleId="Index7">
    <w:name w:val="index 7"/>
    <w:basedOn w:val="Normal"/>
    <w:next w:val="Normal"/>
    <w:autoRedefine/>
    <w:uiPriority w:val="99"/>
    <w:semiHidden/>
    <w:unhideWhenUsed/>
    <w:rsid w:val="00D96C87"/>
    <w:pPr>
      <w:ind w:left="1540" w:hanging="220"/>
    </w:pPr>
  </w:style>
  <w:style w:type="paragraph" w:styleId="Index8">
    <w:name w:val="index 8"/>
    <w:basedOn w:val="Normal"/>
    <w:next w:val="Normal"/>
    <w:autoRedefine/>
    <w:uiPriority w:val="99"/>
    <w:semiHidden/>
    <w:unhideWhenUsed/>
    <w:rsid w:val="00D96C87"/>
    <w:pPr>
      <w:ind w:left="1760" w:hanging="220"/>
    </w:pPr>
  </w:style>
  <w:style w:type="paragraph" w:styleId="Index9">
    <w:name w:val="index 9"/>
    <w:basedOn w:val="Normal"/>
    <w:next w:val="Normal"/>
    <w:autoRedefine/>
    <w:uiPriority w:val="99"/>
    <w:semiHidden/>
    <w:unhideWhenUsed/>
    <w:rsid w:val="00D96C87"/>
    <w:pPr>
      <w:ind w:left="1980" w:hanging="220"/>
    </w:pPr>
  </w:style>
  <w:style w:type="paragraph" w:styleId="IndexHeading">
    <w:name w:val="index heading"/>
    <w:basedOn w:val="Normal"/>
    <w:next w:val="Index1"/>
    <w:uiPriority w:val="99"/>
    <w:semiHidden/>
    <w:unhideWhenUsed/>
    <w:rsid w:val="00D96C87"/>
    <w:rPr>
      <w:rFonts w:asciiTheme="majorHAnsi" w:eastAsiaTheme="majorEastAsia" w:hAnsiTheme="majorHAnsi" w:cstheme="majorBidi"/>
      <w:b/>
      <w:bCs/>
    </w:rPr>
  </w:style>
  <w:style w:type="table" w:styleId="LightGrid">
    <w:name w:val="Light Grid"/>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D96C87"/>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96C87"/>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96C87"/>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D96C87"/>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D96C87"/>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D96C87"/>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D96C87"/>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D96C8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D96C87"/>
    <w:rPr>
      <w:rFonts w:ascii="Consolas" w:eastAsia="Times New Roman" w:hAnsi="Consolas" w:cs="Times New Roman"/>
      <w:sz w:val="20"/>
      <w:szCs w:val="20"/>
      <w:lang w:val="de-DE" w:eastAsia="de-DE"/>
    </w:rPr>
  </w:style>
  <w:style w:type="table" w:styleId="MediumGrid1">
    <w:name w:val="Medium Grid 1"/>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D96C8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96C8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96C8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D96C87"/>
    <w:rPr>
      <w:color w:val="808080"/>
    </w:rPr>
  </w:style>
  <w:style w:type="paragraph" w:styleId="TableofAuthorities">
    <w:name w:val="table of authorities"/>
    <w:basedOn w:val="Normal"/>
    <w:next w:val="Normal"/>
    <w:uiPriority w:val="99"/>
    <w:semiHidden/>
    <w:unhideWhenUsed/>
    <w:rsid w:val="00D96C87"/>
    <w:pPr>
      <w:ind w:left="220" w:hanging="220"/>
    </w:pPr>
  </w:style>
  <w:style w:type="paragraph" w:styleId="TableofFigures">
    <w:name w:val="table of figures"/>
    <w:basedOn w:val="Normal"/>
    <w:next w:val="Normal"/>
    <w:uiPriority w:val="99"/>
    <w:semiHidden/>
    <w:unhideWhenUsed/>
    <w:rsid w:val="00D96C87"/>
  </w:style>
  <w:style w:type="paragraph" w:styleId="TOAHeading">
    <w:name w:val="toa heading"/>
    <w:basedOn w:val="Normal"/>
    <w:next w:val="Normal"/>
    <w:uiPriority w:val="99"/>
    <w:semiHidden/>
    <w:unhideWhenUsed/>
    <w:rsid w:val="00D96C87"/>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D96C87"/>
    <w:pPr>
      <w:spacing w:after="100"/>
    </w:pPr>
  </w:style>
  <w:style w:type="paragraph" w:styleId="TOC2">
    <w:name w:val="toc 2"/>
    <w:basedOn w:val="Normal"/>
    <w:next w:val="Normal"/>
    <w:autoRedefine/>
    <w:uiPriority w:val="39"/>
    <w:semiHidden/>
    <w:unhideWhenUsed/>
    <w:rsid w:val="00D96C87"/>
    <w:pPr>
      <w:spacing w:after="100"/>
      <w:ind w:left="220"/>
    </w:pPr>
  </w:style>
  <w:style w:type="paragraph" w:styleId="TOC3">
    <w:name w:val="toc 3"/>
    <w:basedOn w:val="Normal"/>
    <w:next w:val="Normal"/>
    <w:autoRedefine/>
    <w:uiPriority w:val="39"/>
    <w:semiHidden/>
    <w:unhideWhenUsed/>
    <w:rsid w:val="00D96C87"/>
    <w:pPr>
      <w:spacing w:after="100"/>
      <w:ind w:left="440"/>
    </w:pPr>
  </w:style>
  <w:style w:type="paragraph" w:styleId="TOC4">
    <w:name w:val="toc 4"/>
    <w:basedOn w:val="Normal"/>
    <w:next w:val="Normal"/>
    <w:autoRedefine/>
    <w:uiPriority w:val="39"/>
    <w:semiHidden/>
    <w:unhideWhenUsed/>
    <w:rsid w:val="00D96C87"/>
    <w:pPr>
      <w:spacing w:after="100"/>
      <w:ind w:left="660"/>
    </w:pPr>
  </w:style>
  <w:style w:type="paragraph" w:styleId="TOC5">
    <w:name w:val="toc 5"/>
    <w:basedOn w:val="Normal"/>
    <w:next w:val="Normal"/>
    <w:autoRedefine/>
    <w:uiPriority w:val="39"/>
    <w:semiHidden/>
    <w:unhideWhenUsed/>
    <w:rsid w:val="00D96C87"/>
    <w:pPr>
      <w:spacing w:after="100"/>
      <w:ind w:left="880"/>
    </w:pPr>
  </w:style>
  <w:style w:type="paragraph" w:styleId="TOC6">
    <w:name w:val="toc 6"/>
    <w:basedOn w:val="Normal"/>
    <w:next w:val="Normal"/>
    <w:autoRedefine/>
    <w:uiPriority w:val="39"/>
    <w:semiHidden/>
    <w:unhideWhenUsed/>
    <w:rsid w:val="00D96C87"/>
    <w:pPr>
      <w:spacing w:after="100"/>
      <w:ind w:left="1100"/>
    </w:pPr>
  </w:style>
  <w:style w:type="paragraph" w:styleId="TOC7">
    <w:name w:val="toc 7"/>
    <w:basedOn w:val="Normal"/>
    <w:next w:val="Normal"/>
    <w:autoRedefine/>
    <w:uiPriority w:val="39"/>
    <w:semiHidden/>
    <w:unhideWhenUsed/>
    <w:rsid w:val="00D96C87"/>
    <w:pPr>
      <w:spacing w:after="100"/>
      <w:ind w:left="1320"/>
    </w:pPr>
  </w:style>
  <w:style w:type="paragraph" w:styleId="TOC8">
    <w:name w:val="toc 8"/>
    <w:basedOn w:val="Normal"/>
    <w:next w:val="Normal"/>
    <w:autoRedefine/>
    <w:uiPriority w:val="39"/>
    <w:semiHidden/>
    <w:unhideWhenUsed/>
    <w:rsid w:val="00D96C87"/>
    <w:pPr>
      <w:spacing w:after="100"/>
      <w:ind w:left="1540"/>
    </w:pPr>
  </w:style>
  <w:style w:type="paragraph" w:styleId="TOC9">
    <w:name w:val="toc 9"/>
    <w:basedOn w:val="Normal"/>
    <w:next w:val="Normal"/>
    <w:autoRedefine/>
    <w:uiPriority w:val="39"/>
    <w:semiHidden/>
    <w:unhideWhenUsed/>
    <w:rsid w:val="00D96C87"/>
    <w:pPr>
      <w:spacing w:after="100"/>
      <w:ind w:left="1760"/>
    </w:pPr>
  </w:style>
  <w:style w:type="paragraph" w:styleId="TOCHeading">
    <w:name w:val="TOC Heading"/>
    <w:basedOn w:val="Heading1"/>
    <w:next w:val="Normal"/>
    <w:uiPriority w:val="39"/>
    <w:semiHidden/>
    <w:unhideWhenUsed/>
    <w:rsid w:val="00D96C87"/>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D96C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C87"/>
    <w:rPr>
      <w:rFonts w:ascii="Segoe UI" w:eastAsia="Times New Roman" w:hAnsi="Segoe UI" w:cs="Segoe UI"/>
      <w:sz w:val="18"/>
      <w:szCs w:val="18"/>
      <w:lang w:val="de-DE" w:eastAsia="de-DE"/>
    </w:rPr>
  </w:style>
  <w:style w:type="character" w:styleId="BookTitle">
    <w:name w:val="Book Title"/>
    <w:basedOn w:val="DefaultParagraphFont"/>
    <w:uiPriority w:val="33"/>
    <w:rsid w:val="00D96C87"/>
    <w:rPr>
      <w:b/>
      <w:bCs/>
      <w:i/>
      <w:iCs/>
      <w:spacing w:val="5"/>
    </w:rPr>
  </w:style>
  <w:style w:type="character" w:styleId="Emphasis">
    <w:name w:val="Emphasis"/>
    <w:basedOn w:val="DefaultParagraphFont"/>
    <w:uiPriority w:val="20"/>
    <w:rsid w:val="00D96C87"/>
    <w:rPr>
      <w:i/>
      <w:iCs/>
    </w:rPr>
  </w:style>
  <w:style w:type="character" w:styleId="IntenseEmphasis">
    <w:name w:val="Intense Emphasis"/>
    <w:basedOn w:val="DefaultParagraphFont"/>
    <w:uiPriority w:val="21"/>
    <w:rsid w:val="00D96C87"/>
    <w:rPr>
      <w:i/>
      <w:iCs/>
      <w:color w:val="5B9BD5" w:themeColor="accent1"/>
    </w:rPr>
  </w:style>
  <w:style w:type="paragraph" w:styleId="IntenseQuote">
    <w:name w:val="Intense Quote"/>
    <w:basedOn w:val="Normal"/>
    <w:next w:val="Normal"/>
    <w:link w:val="IntenseQuoteChar"/>
    <w:uiPriority w:val="30"/>
    <w:rsid w:val="00D96C8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96C87"/>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D96C87"/>
    <w:rPr>
      <w:b/>
      <w:bCs/>
      <w:smallCaps/>
      <w:color w:val="5B9BD5" w:themeColor="accent1"/>
      <w:spacing w:val="5"/>
    </w:rPr>
  </w:style>
  <w:style w:type="paragraph" w:styleId="ListParagraph">
    <w:name w:val="List Paragraph"/>
    <w:basedOn w:val="Normal"/>
    <w:uiPriority w:val="34"/>
    <w:rsid w:val="00D96C87"/>
    <w:pPr>
      <w:ind w:left="720"/>
      <w:contextualSpacing/>
    </w:pPr>
  </w:style>
  <w:style w:type="paragraph" w:styleId="NoSpacing">
    <w:name w:val="No Spacing"/>
    <w:uiPriority w:val="1"/>
    <w:rsid w:val="00D96C87"/>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D96C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6C87"/>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D96C87"/>
    <w:rPr>
      <w:b/>
      <w:bCs/>
    </w:rPr>
  </w:style>
  <w:style w:type="paragraph" w:styleId="Subtitle">
    <w:name w:val="Subtitle"/>
    <w:basedOn w:val="Normal"/>
    <w:next w:val="Normal"/>
    <w:link w:val="SubtitleChar"/>
    <w:uiPriority w:val="11"/>
    <w:rsid w:val="00D96C87"/>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D96C87"/>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D96C87"/>
    <w:rPr>
      <w:i/>
      <w:iCs/>
      <w:color w:val="404040" w:themeColor="text1" w:themeTint="BF"/>
    </w:rPr>
  </w:style>
  <w:style w:type="character" w:styleId="SubtleReference">
    <w:name w:val="Subtle Reference"/>
    <w:basedOn w:val="DefaultParagraphFont"/>
    <w:uiPriority w:val="31"/>
    <w:rsid w:val="00D96C87"/>
    <w:rPr>
      <w:smallCaps/>
      <w:color w:val="5A5A5A" w:themeColor="text1" w:themeTint="A5"/>
    </w:rPr>
  </w:style>
  <w:style w:type="paragraph" w:styleId="Title">
    <w:name w:val="Title"/>
    <w:basedOn w:val="Normal"/>
    <w:next w:val="Normal"/>
    <w:link w:val="TitleChar"/>
    <w:uiPriority w:val="10"/>
    <w:rsid w:val="00D96C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C87"/>
    <w:rPr>
      <w:rFonts w:asciiTheme="majorHAnsi" w:eastAsiaTheme="majorEastAsia" w:hAnsiTheme="majorHAnsi" w:cstheme="majorBidi"/>
      <w:spacing w:val="-10"/>
      <w:kern w:val="28"/>
      <w:sz w:val="56"/>
      <w:szCs w:val="56"/>
      <w:lang w:val="de-DE" w:eastAsia="de-DE"/>
    </w:rPr>
  </w:style>
  <w:style w:type="paragraph" w:customStyle="1" w:styleId="Normal1">
    <w:name w:val="Normal1"/>
    <w:rsid w:val="00D96C87"/>
    <w:pPr>
      <w:spacing w:after="0" w:line="276" w:lineRule="auto"/>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53348">
      <w:bodyDiv w:val="1"/>
      <w:marLeft w:val="0"/>
      <w:marRight w:val="0"/>
      <w:marTop w:val="0"/>
      <w:marBottom w:val="0"/>
      <w:divBdr>
        <w:top w:val="none" w:sz="0" w:space="0" w:color="auto"/>
        <w:left w:val="none" w:sz="0" w:space="0" w:color="auto"/>
        <w:bottom w:val="none" w:sz="0" w:space="0" w:color="auto"/>
        <w:right w:val="none" w:sz="0" w:space="0" w:color="auto"/>
      </w:divBdr>
    </w:div>
    <w:div w:id="866068888">
      <w:bodyDiv w:val="1"/>
      <w:marLeft w:val="0"/>
      <w:marRight w:val="0"/>
      <w:marTop w:val="0"/>
      <w:marBottom w:val="0"/>
      <w:divBdr>
        <w:top w:val="none" w:sz="0" w:space="0" w:color="auto"/>
        <w:left w:val="none" w:sz="0" w:space="0" w:color="auto"/>
        <w:bottom w:val="none" w:sz="0" w:space="0" w:color="auto"/>
        <w:right w:val="none" w:sz="0" w:space="0" w:color="auto"/>
      </w:divBdr>
    </w:div>
    <w:div w:id="1474373739">
      <w:bodyDiv w:val="1"/>
      <w:marLeft w:val="0"/>
      <w:marRight w:val="0"/>
      <w:marTop w:val="0"/>
      <w:marBottom w:val="0"/>
      <w:divBdr>
        <w:top w:val="none" w:sz="0" w:space="0" w:color="auto"/>
        <w:left w:val="none" w:sz="0" w:space="0" w:color="auto"/>
        <w:bottom w:val="none" w:sz="0" w:space="0" w:color="auto"/>
        <w:right w:val="none" w:sz="0" w:space="0" w:color="auto"/>
      </w:divBdr>
    </w:div>
    <w:div w:id="16446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zzolo%20riccardo\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A2EA2-E93A-490D-B0D8-DA6122B5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0</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Nizzolo, Riccardo</dc:creator>
  <cp:keywords/>
  <dc:description/>
  <cp:lastModifiedBy>Nizzolo, Riccardo</cp:lastModifiedBy>
  <cp:revision>2</cp:revision>
  <dcterms:created xsi:type="dcterms:W3CDTF">2019-03-31T14:32:00Z</dcterms:created>
  <dcterms:modified xsi:type="dcterms:W3CDTF">2019-03-31T14:32:00Z</dcterms:modified>
</cp:coreProperties>
</file>